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97"/>
        <w:gridCol w:w="4481"/>
        <w:gridCol w:w="1495"/>
        <w:gridCol w:w="2987"/>
        <w:gridCol w:w="894"/>
      </w:tblGrid>
      <w:tr w:rsidR="00C3569F" w:rsidRPr="00477DA4" w14:paraId="3A72FA43" w14:textId="77777777" w:rsidTr="00F4715A">
        <w:trPr>
          <w:trHeight w:val="9693"/>
        </w:trPr>
        <w:tc>
          <w:tcPr>
            <w:tcW w:w="5000" w:type="pct"/>
            <w:gridSpan w:val="5"/>
          </w:tcPr>
          <w:p w14:paraId="530D25E1" w14:textId="77777777" w:rsidR="00C3569F" w:rsidRPr="00477DA4" w:rsidRDefault="00C3569F" w:rsidP="00B7244E">
            <w:r w:rsidRPr="00477DA4">
              <w:rPr>
                <w:noProof/>
                <w:lang w:bidi="es-ES"/>
              </w:rPr>
              <w:drawing>
                <wp:inline distT="0" distB="0" distL="0" distR="0" wp14:anchorId="030CD707" wp14:editId="1EA1CBD0">
                  <wp:extent cx="6857664" cy="6188400"/>
                  <wp:effectExtent l="0" t="0" r="635" b="3175"/>
                  <wp:docPr id="2" name="Imagen 2" title="Decorati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857664" cy="618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:rsidRPr="00477DA4" w14:paraId="5FFB0567" w14:textId="77777777" w:rsidTr="00F4715A">
        <w:trPr>
          <w:trHeight w:val="144"/>
        </w:trPr>
        <w:tc>
          <w:tcPr>
            <w:tcW w:w="417" w:type="pct"/>
            <w:vMerge w:val="restart"/>
            <w:shd w:val="clear" w:color="auto" w:fill="000000" w:themeFill="text1"/>
          </w:tcPr>
          <w:p w14:paraId="67F7A7CA" w14:textId="77777777" w:rsidR="00C3569F" w:rsidRPr="00477DA4" w:rsidRDefault="00C3569F" w:rsidP="00B7244E"/>
        </w:tc>
        <w:tc>
          <w:tcPr>
            <w:tcW w:w="2083" w:type="pct"/>
            <w:tcBorders>
              <w:top w:val="single" w:sz="48" w:space="0" w:color="D83D27" w:themeColor="accent2"/>
            </w:tcBorders>
            <w:shd w:val="clear" w:color="auto" w:fill="000000" w:themeFill="text1"/>
          </w:tcPr>
          <w:p w14:paraId="22ECED37" w14:textId="1DD39D40" w:rsidR="00C3569F" w:rsidRPr="00477DA4" w:rsidRDefault="007C05CF" w:rsidP="00B7244E">
            <w:r>
              <w:t>21/03</w:t>
            </w:r>
          </w:p>
        </w:tc>
        <w:tc>
          <w:tcPr>
            <w:tcW w:w="2084" w:type="pct"/>
            <w:gridSpan w:val="2"/>
            <w:shd w:val="clear" w:color="auto" w:fill="000000" w:themeFill="text1"/>
          </w:tcPr>
          <w:p w14:paraId="765521FB" w14:textId="77777777" w:rsidR="00C3569F" w:rsidRPr="00477DA4" w:rsidRDefault="00C3569F" w:rsidP="00B7244E"/>
        </w:tc>
        <w:tc>
          <w:tcPr>
            <w:tcW w:w="416" w:type="pct"/>
            <w:vMerge w:val="restart"/>
            <w:shd w:val="clear" w:color="auto" w:fill="000000" w:themeFill="text1"/>
          </w:tcPr>
          <w:p w14:paraId="3B059391" w14:textId="77777777" w:rsidR="00C3569F" w:rsidRPr="00477DA4" w:rsidRDefault="00C3569F" w:rsidP="00B7244E"/>
        </w:tc>
      </w:tr>
      <w:tr w:rsidR="00C3569F" w:rsidRPr="00477DA4" w14:paraId="55DE3DEF" w14:textId="77777777" w:rsidTr="00F4715A">
        <w:trPr>
          <w:trHeight w:val="3132"/>
        </w:trPr>
        <w:tc>
          <w:tcPr>
            <w:tcW w:w="417" w:type="pct"/>
            <w:vMerge/>
            <w:shd w:val="clear" w:color="auto" w:fill="000000" w:themeFill="text1"/>
          </w:tcPr>
          <w:p w14:paraId="3C0B378E" w14:textId="77777777" w:rsidR="00C3569F" w:rsidRPr="00477DA4" w:rsidRDefault="00C3569F" w:rsidP="00B7244E"/>
        </w:tc>
        <w:tc>
          <w:tcPr>
            <w:tcW w:w="4167" w:type="pct"/>
            <w:gridSpan w:val="3"/>
            <w:shd w:val="clear" w:color="auto" w:fill="000000" w:themeFill="text1"/>
          </w:tcPr>
          <w:p w14:paraId="155F1516" w14:textId="6DD884F3" w:rsidR="00C3569F" w:rsidRPr="00477DA4" w:rsidRDefault="007C05CF" w:rsidP="00B7244E">
            <w:pPr>
              <w:pStyle w:val="Ttulo"/>
            </w:pPr>
            <w:r>
              <w:t>MANUAL TÉCNICO         CH MÁQUINA</w:t>
            </w:r>
          </w:p>
          <w:p w14:paraId="7BB89FF1" w14:textId="2F5B5D30" w:rsidR="00C3569F" w:rsidRPr="00477DA4" w:rsidRDefault="007C05CF" w:rsidP="00391728">
            <w:pPr>
              <w:pStyle w:val="Subttulo"/>
            </w:pPr>
            <w:r>
              <w:t>version 2021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74DCCE2B" w14:textId="77777777" w:rsidR="00C3569F" w:rsidRPr="00477DA4" w:rsidRDefault="00C3569F" w:rsidP="00B7244E"/>
        </w:tc>
      </w:tr>
      <w:tr w:rsidR="00C3569F" w:rsidRPr="00477DA4" w14:paraId="2F33BF11" w14:textId="77777777" w:rsidTr="00F4715A">
        <w:trPr>
          <w:trHeight w:val="576"/>
        </w:trPr>
        <w:tc>
          <w:tcPr>
            <w:tcW w:w="417" w:type="pct"/>
            <w:vMerge/>
            <w:shd w:val="clear" w:color="auto" w:fill="000000" w:themeFill="text1"/>
          </w:tcPr>
          <w:p w14:paraId="49FACC78" w14:textId="77777777" w:rsidR="00C3569F" w:rsidRPr="00477DA4" w:rsidRDefault="00C3569F" w:rsidP="00B7244E"/>
        </w:tc>
        <w:tc>
          <w:tcPr>
            <w:tcW w:w="2778" w:type="pct"/>
            <w:gridSpan w:val="2"/>
            <w:shd w:val="clear" w:color="auto" w:fill="000000" w:themeFill="text1"/>
          </w:tcPr>
          <w:p w14:paraId="3582FED9" w14:textId="1C441903" w:rsidR="00C3569F" w:rsidRPr="00477DA4" w:rsidRDefault="007C05CF" w:rsidP="00B7244E">
            <w:pPr>
              <w:pStyle w:val="empresa"/>
              <w:rPr>
                <w:szCs w:val="72"/>
              </w:rPr>
            </w:pPr>
            <w:r>
              <w:t>santiago aristizábal correa</w:t>
            </w:r>
          </w:p>
        </w:tc>
        <w:tc>
          <w:tcPr>
            <w:tcW w:w="1389" w:type="pct"/>
            <w:shd w:val="clear" w:color="auto" w:fill="000000" w:themeFill="text1"/>
          </w:tcPr>
          <w:p w14:paraId="7D7789D8" w14:textId="4768215B" w:rsidR="00C3569F" w:rsidRPr="007C05CF" w:rsidRDefault="007C05CF" w:rsidP="00B7244E">
            <w:pPr>
              <w:pStyle w:val="Correoelectrnico"/>
              <w:rPr>
                <w:lang w:val="es-CO"/>
              </w:rPr>
            </w:pPr>
            <w:proofErr w:type="spellStart"/>
            <w:r>
              <w:t>saaristizabalco</w:t>
            </w:r>
            <w:proofErr w:type="spellEnd"/>
            <w:r>
              <w:rPr>
                <w:lang w:val="en-US"/>
              </w:rPr>
              <w:t>@unal.edu.c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6DF01A74" w14:textId="77777777" w:rsidR="00C3569F" w:rsidRPr="00477DA4" w:rsidRDefault="00C3569F" w:rsidP="00B7244E"/>
        </w:tc>
      </w:tr>
    </w:tbl>
    <w:p w14:paraId="6F35AA71" w14:textId="77777777" w:rsidR="00952F7D" w:rsidRPr="00477DA4" w:rsidRDefault="00952F7D" w:rsidP="00B7244E"/>
    <w:p w14:paraId="78D8A4E3" w14:textId="77777777" w:rsidR="00C3569F" w:rsidRPr="00477DA4" w:rsidRDefault="00C3569F" w:rsidP="00B7244E">
      <w:pPr>
        <w:sectPr w:rsidR="00C3569F" w:rsidRPr="00477DA4" w:rsidSect="003A1029">
          <w:headerReference w:type="even" r:id="rId12"/>
          <w:headerReference w:type="default" r:id="rId13"/>
          <w:footerReference w:type="default" r:id="rId14"/>
          <w:pgSz w:w="11906" w:h="16838" w:code="9"/>
          <w:pgMar w:top="1152" w:right="576" w:bottom="1152" w:left="576" w:header="288" w:footer="0" w:gutter="0"/>
          <w:cols w:space="708"/>
          <w:titlePg/>
          <w:docGrid w:linePitch="360"/>
        </w:sectPr>
      </w:pPr>
    </w:p>
    <w:tbl>
      <w:tblPr>
        <w:tblW w:w="10801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0"/>
        <w:gridCol w:w="4464"/>
        <w:gridCol w:w="4527"/>
        <w:gridCol w:w="9"/>
        <w:gridCol w:w="891"/>
        <w:gridCol w:w="10"/>
      </w:tblGrid>
      <w:tr w:rsidR="00C3569F" w:rsidRPr="00477DA4" w14:paraId="23F735C5" w14:textId="77777777" w:rsidTr="00F4715A">
        <w:trPr>
          <w:gridAfter w:val="1"/>
          <w:wAfter w:w="10" w:type="dxa"/>
          <w:trHeight w:val="8343"/>
        </w:trPr>
        <w:tc>
          <w:tcPr>
            <w:tcW w:w="10791" w:type="dxa"/>
            <w:gridSpan w:val="5"/>
          </w:tcPr>
          <w:p w14:paraId="2A3A91C7" w14:textId="77777777" w:rsidR="00C3569F" w:rsidRPr="00477DA4" w:rsidRDefault="00C3569F" w:rsidP="00B7244E">
            <w:r w:rsidRPr="00477DA4">
              <w:rPr>
                <w:noProof/>
                <w:lang w:bidi="es-ES"/>
              </w:rPr>
              <w:lastRenderedPageBreak/>
              <w:drawing>
                <wp:inline distT="0" distB="0" distL="0" distR="0" wp14:anchorId="40149ABE" wp14:editId="718153FF">
                  <wp:extent cx="6842234" cy="6171437"/>
                  <wp:effectExtent l="0" t="0" r="0" b="1270"/>
                  <wp:docPr id="4" name="Imagen 4" title="Decorati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843080" cy="617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:rsidRPr="00477DA4" w14:paraId="095F15A5" w14:textId="77777777" w:rsidTr="00F4715A">
        <w:trPr>
          <w:trHeight w:val="24"/>
        </w:trPr>
        <w:tc>
          <w:tcPr>
            <w:tcW w:w="900" w:type="dxa"/>
            <w:shd w:val="clear" w:color="auto" w:fill="D83D27" w:themeFill="accent2"/>
          </w:tcPr>
          <w:p w14:paraId="5DD67C10" w14:textId="77777777" w:rsidR="00C3569F" w:rsidRPr="00477DA4" w:rsidRDefault="00C3569F" w:rsidP="00B7244E">
            <w:pPr>
              <w:rPr>
                <w:noProof/>
                <w:lang w:eastAsia="en-AU"/>
              </w:rPr>
            </w:pPr>
          </w:p>
        </w:tc>
        <w:tc>
          <w:tcPr>
            <w:tcW w:w="4464" w:type="dxa"/>
            <w:tcBorders>
              <w:top w:val="single" w:sz="48" w:space="0" w:color="FFFFFF"/>
            </w:tcBorders>
            <w:shd w:val="clear" w:color="auto" w:fill="D83D27" w:themeFill="accent2"/>
          </w:tcPr>
          <w:p w14:paraId="0862662E" w14:textId="77777777" w:rsidR="00C3569F" w:rsidRPr="00477DA4" w:rsidRDefault="00C3569F" w:rsidP="00B7244E">
            <w:pPr>
              <w:rPr>
                <w:noProof/>
                <w:vertAlign w:val="subscript"/>
                <w:lang w:eastAsia="en-AU"/>
              </w:rPr>
            </w:pPr>
          </w:p>
        </w:tc>
        <w:tc>
          <w:tcPr>
            <w:tcW w:w="4536" w:type="dxa"/>
            <w:gridSpan w:val="2"/>
            <w:shd w:val="clear" w:color="auto" w:fill="D83D27" w:themeFill="accent2"/>
          </w:tcPr>
          <w:p w14:paraId="41F6A98F" w14:textId="77777777" w:rsidR="00C3569F" w:rsidRPr="00477DA4" w:rsidRDefault="00C3569F" w:rsidP="00B7244E">
            <w:pPr>
              <w:rPr>
                <w:noProof/>
                <w:lang w:eastAsia="en-AU"/>
              </w:rPr>
            </w:pPr>
          </w:p>
        </w:tc>
        <w:tc>
          <w:tcPr>
            <w:tcW w:w="901" w:type="dxa"/>
            <w:gridSpan w:val="2"/>
            <w:shd w:val="clear" w:color="auto" w:fill="D83D27" w:themeFill="accent2"/>
          </w:tcPr>
          <w:p w14:paraId="2ED3AB4B" w14:textId="77777777" w:rsidR="00C3569F" w:rsidRPr="00477DA4" w:rsidRDefault="00C3569F" w:rsidP="00B7244E">
            <w:pPr>
              <w:rPr>
                <w:noProof/>
                <w:lang w:eastAsia="en-AU"/>
              </w:rPr>
            </w:pPr>
          </w:p>
        </w:tc>
      </w:tr>
      <w:tr w:rsidR="00C3569F" w:rsidRPr="00477DA4" w14:paraId="656BED41" w14:textId="77777777" w:rsidTr="007C05CF">
        <w:trPr>
          <w:gridAfter w:val="1"/>
          <w:wAfter w:w="10" w:type="dxa"/>
          <w:trHeight w:val="3923"/>
        </w:trPr>
        <w:tc>
          <w:tcPr>
            <w:tcW w:w="900" w:type="dxa"/>
            <w:shd w:val="clear" w:color="auto" w:fill="D83D27" w:themeFill="accent2"/>
          </w:tcPr>
          <w:p w14:paraId="1FCE13AA" w14:textId="77777777" w:rsidR="00C3569F" w:rsidRPr="00477DA4" w:rsidRDefault="00C3569F" w:rsidP="00B7244E"/>
        </w:tc>
        <w:tc>
          <w:tcPr>
            <w:tcW w:w="8991" w:type="dxa"/>
            <w:gridSpan w:val="2"/>
            <w:shd w:val="clear" w:color="auto" w:fill="D83D27" w:themeFill="accent2"/>
          </w:tcPr>
          <w:p w14:paraId="3FD5277E" w14:textId="70393306" w:rsidR="00C3569F" w:rsidRPr="007C05CF" w:rsidRDefault="007C05CF" w:rsidP="00B7244E">
            <w:pPr>
              <w:pStyle w:val="Ttulo1blanco"/>
              <w:rPr>
                <w:lang w:val="es-CO"/>
              </w:rPr>
            </w:pPr>
            <w:r>
              <w:t>ch máquina</w:t>
            </w:r>
          </w:p>
          <w:p w14:paraId="30E064FB" w14:textId="75355418" w:rsidR="007C05CF" w:rsidRDefault="007C05CF" w:rsidP="007C05CF">
            <w:pPr>
              <w:pStyle w:val="Normalblanco"/>
            </w:pPr>
            <w:r>
              <w:t xml:space="preserve">El </w:t>
            </w:r>
            <w:proofErr w:type="spellStart"/>
            <w:r>
              <w:t>ChMaquina</w:t>
            </w:r>
            <w:proofErr w:type="spellEnd"/>
            <w:r>
              <w:t xml:space="preserve"> cuenta con diversas clases que se conectan para llevar a cabo funciones deseadas, y que a su vez estas clases contiene métodos que realizan tareas específicas para dar como resultado procesos sobresalientes para el </w:t>
            </w:r>
            <w:proofErr w:type="spellStart"/>
            <w:r>
              <w:t>ChMaquina</w:t>
            </w:r>
            <w:proofErr w:type="spellEnd"/>
            <w:r>
              <w:t>.</w:t>
            </w:r>
          </w:p>
          <w:p w14:paraId="3D8609E2" w14:textId="103D1A2C" w:rsidR="00C3569F" w:rsidRPr="00477DA4" w:rsidRDefault="007C05CF" w:rsidP="007C05CF">
            <w:pPr>
              <w:pStyle w:val="Normalblanco"/>
            </w:pPr>
            <w:r>
              <w:t>El contenido de las clases y sus métodos se encuentra explícito de manera más a fondo en el código fuente realizado en este manual se nombrará y explicará el funcionamiento de cada una de las clases y sus métodos.</w:t>
            </w:r>
          </w:p>
        </w:tc>
        <w:tc>
          <w:tcPr>
            <w:tcW w:w="900" w:type="dxa"/>
            <w:gridSpan w:val="2"/>
            <w:shd w:val="clear" w:color="auto" w:fill="D83D27" w:themeFill="accent2"/>
          </w:tcPr>
          <w:p w14:paraId="5A360508" w14:textId="77777777" w:rsidR="00C3569F" w:rsidRPr="00477DA4" w:rsidRDefault="00C3569F" w:rsidP="00B7244E"/>
        </w:tc>
      </w:tr>
    </w:tbl>
    <w:p w14:paraId="7879BF49" w14:textId="77777777" w:rsidR="00C3569F" w:rsidRPr="00477DA4" w:rsidRDefault="00C3569F" w:rsidP="00B7244E"/>
    <w:p w14:paraId="71AC4A34" w14:textId="77777777" w:rsidR="00C3569F" w:rsidRPr="00477DA4" w:rsidRDefault="00C3569F" w:rsidP="00B7244E">
      <w:pPr>
        <w:sectPr w:rsidR="00C3569F" w:rsidRPr="00477DA4" w:rsidSect="003A1029">
          <w:pgSz w:w="11906" w:h="16838" w:code="9"/>
          <w:pgMar w:top="1152" w:right="576" w:bottom="1152" w:left="576" w:header="289" w:footer="0" w:gutter="0"/>
          <w:cols w:space="708"/>
          <w:docGrid w:linePitch="360"/>
        </w:sectPr>
      </w:pPr>
    </w:p>
    <w:tbl>
      <w:tblPr>
        <w:tblpPr w:leftFromText="180" w:rightFromText="180" w:vertAnchor="text" w:tblpY="1"/>
        <w:tblW w:w="1086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62"/>
        <w:gridCol w:w="6379"/>
        <w:gridCol w:w="20"/>
      </w:tblGrid>
      <w:tr w:rsidR="00C3569F" w:rsidRPr="00477DA4" w14:paraId="3A957C69" w14:textId="77777777" w:rsidTr="00F4715A">
        <w:trPr>
          <w:gridAfter w:val="1"/>
          <w:wAfter w:w="20" w:type="dxa"/>
          <w:trHeight w:val="144"/>
        </w:trPr>
        <w:tc>
          <w:tcPr>
            <w:tcW w:w="4462" w:type="dxa"/>
            <w:tcBorders>
              <w:top w:val="single" w:sz="48" w:space="0" w:color="D83D27" w:themeColor="accent2"/>
            </w:tcBorders>
          </w:tcPr>
          <w:p w14:paraId="79A7A24D" w14:textId="77777777" w:rsidR="00C3569F" w:rsidRPr="00477DA4" w:rsidRDefault="00C3569F" w:rsidP="00B7244E"/>
        </w:tc>
        <w:tc>
          <w:tcPr>
            <w:tcW w:w="6379" w:type="dxa"/>
          </w:tcPr>
          <w:p w14:paraId="2F0A5617" w14:textId="77777777" w:rsidR="00C3569F" w:rsidRPr="00477DA4" w:rsidRDefault="00C3569F" w:rsidP="00B7244E"/>
        </w:tc>
      </w:tr>
      <w:tr w:rsidR="00C3569F" w:rsidRPr="00477DA4" w14:paraId="084E0011" w14:textId="77777777" w:rsidTr="00F4715A">
        <w:trPr>
          <w:gridAfter w:val="1"/>
          <w:wAfter w:w="20" w:type="dxa"/>
          <w:trHeight w:val="4431"/>
        </w:trPr>
        <w:tc>
          <w:tcPr>
            <w:tcW w:w="10841" w:type="dxa"/>
            <w:gridSpan w:val="2"/>
          </w:tcPr>
          <w:p w14:paraId="13D289A3" w14:textId="3170C1B5" w:rsidR="00C3569F" w:rsidRPr="00477DA4" w:rsidRDefault="007C05CF" w:rsidP="00B7244E">
            <w:pPr>
              <w:pStyle w:val="Ttulo1"/>
            </w:pPr>
            <w:r>
              <w:t>MANUAL TÉCNICO</w:t>
            </w:r>
          </w:p>
          <w:p w14:paraId="0EF6DC41" w14:textId="77777777" w:rsidR="00C3569F" w:rsidRPr="00477DA4" w:rsidRDefault="00C3569F" w:rsidP="00B7244E"/>
          <w:p w14:paraId="2F6C5945" w14:textId="21355B07" w:rsidR="00C3569F" w:rsidRPr="00477DA4" w:rsidRDefault="007C05CF" w:rsidP="00391728">
            <w:pPr>
              <w:pStyle w:val="Ttulo2"/>
            </w:pPr>
            <w:r>
              <w:t>PRIMERA FASE</w:t>
            </w:r>
            <w:r w:rsidR="00C3569F" w:rsidRPr="00477DA4">
              <w:rPr>
                <w:lang w:bidi="es-ES"/>
              </w:rPr>
              <w:t xml:space="preserve"> </w:t>
            </w:r>
          </w:p>
          <w:p w14:paraId="108F4AC0" w14:textId="7F07B2BC" w:rsidR="007C05CF" w:rsidRDefault="007C05CF" w:rsidP="007C05CF">
            <w:r>
              <w:t xml:space="preserve"> El </w:t>
            </w:r>
            <w:proofErr w:type="spellStart"/>
            <w:r>
              <w:t>ChMaquina</w:t>
            </w:r>
            <w:proofErr w:type="spellEnd"/>
            <w:r>
              <w:t xml:space="preserve"> es un programa diseñado en el entorno java bajo del concepto de programación estructurada y programación por objetos, además de la parte gráfica, </w:t>
            </w:r>
            <w:proofErr w:type="spellStart"/>
            <w:r>
              <w:t>ChMaquina</w:t>
            </w:r>
            <w:proofErr w:type="spellEnd"/>
            <w:r>
              <w:t xml:space="preserve"> es una herramienta para el desarrollo de programas, funciona básicamente con clases y métodos que permiten llevar a cabo tareas específicas las cuales pueden ser:</w:t>
            </w:r>
          </w:p>
          <w:p w14:paraId="64336B69" w14:textId="77777777" w:rsidR="007C05CF" w:rsidRDefault="007C05CF" w:rsidP="007C05CF"/>
          <w:p w14:paraId="23AC75CF" w14:textId="77777777" w:rsidR="007C05CF" w:rsidRDefault="007C05CF" w:rsidP="007C05CF">
            <w:r>
              <w:t>•</w:t>
            </w:r>
            <w:r>
              <w:tab/>
              <w:t>Interpretación y creación de archivos con extencion.ch.</w:t>
            </w:r>
          </w:p>
          <w:p w14:paraId="2A3057CC" w14:textId="77777777" w:rsidR="007C05CF" w:rsidRDefault="007C05CF" w:rsidP="007C05CF">
            <w:r>
              <w:t>•</w:t>
            </w:r>
            <w:r>
              <w:tab/>
              <w:t>Compilación y ejecución de archivos .ch.</w:t>
            </w:r>
          </w:p>
          <w:p w14:paraId="1BA4FF88" w14:textId="77777777" w:rsidR="007C05CF" w:rsidRDefault="007C05CF" w:rsidP="007C05CF">
            <w:r>
              <w:t>•</w:t>
            </w:r>
            <w:r>
              <w:tab/>
              <w:t>Administración de memoria de un computador ficticio.</w:t>
            </w:r>
          </w:p>
          <w:p w14:paraId="23EBD6C1" w14:textId="77777777" w:rsidR="007C05CF" w:rsidRDefault="007C05CF" w:rsidP="007C05CF">
            <w:r>
              <w:t>•</w:t>
            </w:r>
            <w:r>
              <w:tab/>
              <w:t xml:space="preserve">Editar </w:t>
            </w:r>
            <w:proofErr w:type="spellStart"/>
            <w:r>
              <w:t>chprogramas</w:t>
            </w:r>
            <w:proofErr w:type="spellEnd"/>
            <w:r>
              <w:t xml:space="preserve"> creados.</w:t>
            </w:r>
          </w:p>
          <w:p w14:paraId="299A757E" w14:textId="77777777" w:rsidR="007C05CF" w:rsidRDefault="007C05CF" w:rsidP="007C05CF">
            <w:r>
              <w:t>•</w:t>
            </w:r>
            <w:r>
              <w:tab/>
              <w:t xml:space="preserve">Identificar la finalización de ejecución de varios </w:t>
            </w:r>
            <w:proofErr w:type="spellStart"/>
            <w:r>
              <w:t>chprogramas</w:t>
            </w:r>
            <w:proofErr w:type="spellEnd"/>
            <w:r>
              <w:t xml:space="preserve"> en la RAM.</w:t>
            </w:r>
          </w:p>
          <w:p w14:paraId="259A3246" w14:textId="24E07A2B" w:rsidR="007C05CF" w:rsidRDefault="007C05CF" w:rsidP="007C05CF">
            <w:r>
              <w:t>•</w:t>
            </w:r>
            <w:r>
              <w:tab/>
              <w:t>Separar espacio de memoria sin sobrepasar límites de sobrecarga.</w:t>
            </w:r>
          </w:p>
          <w:p w14:paraId="2787768E" w14:textId="7E5BBA29" w:rsidR="007C05CF" w:rsidRDefault="007C05CF" w:rsidP="007C05CF">
            <w:r>
              <w:t>•</w:t>
            </w:r>
            <w:r>
              <w:tab/>
              <w:t>Conexión interfaz gráfica de usuarios con el entorno de programación.</w:t>
            </w:r>
          </w:p>
          <w:p w14:paraId="12DBF83C" w14:textId="77777777" w:rsidR="007C05CF" w:rsidRDefault="007C05CF" w:rsidP="007C05CF">
            <w:r>
              <w:t>•</w:t>
            </w:r>
            <w:r>
              <w:tab/>
              <w:t>Interpretación y corrección de sintaxis de cada una de las instrucciones para ser ejecutas.</w:t>
            </w:r>
          </w:p>
          <w:p w14:paraId="1BCED6B0" w14:textId="77777777" w:rsidR="007C05CF" w:rsidRDefault="007C05CF" w:rsidP="007C05CF">
            <w:r>
              <w:t>•</w:t>
            </w:r>
            <w:r>
              <w:tab/>
              <w:t>Interpretación de entradas de usuario generando salidas esperadas.</w:t>
            </w:r>
          </w:p>
          <w:p w14:paraId="6AA9739F" w14:textId="50F78851" w:rsidR="00C3569F" w:rsidRPr="00477DA4" w:rsidRDefault="007C05CF" w:rsidP="007C05CF">
            <w:r>
              <w:t>•</w:t>
            </w:r>
            <w:r>
              <w:tab/>
              <w:t>Interpretación de los eventos generados por el usuario.</w:t>
            </w:r>
          </w:p>
          <w:p w14:paraId="01C58683" w14:textId="77777777" w:rsidR="00C3569F" w:rsidRPr="00477DA4" w:rsidRDefault="00C3569F" w:rsidP="00B7244E"/>
          <w:p w14:paraId="390F06AC" w14:textId="77777777" w:rsidR="00BF15AE" w:rsidRDefault="00A9026B" w:rsidP="00A9026B">
            <w:pPr>
              <w:jc w:val="both"/>
              <w:rPr>
                <w:rFonts w:ascii="Arial" w:hAnsi="Arial" w:cs="Arial"/>
              </w:rPr>
            </w:pPr>
            <w:r w:rsidRPr="00640BDB">
              <w:rPr>
                <w:rFonts w:ascii="Arial" w:hAnsi="Arial" w:cs="Arial"/>
              </w:rPr>
              <w:t xml:space="preserve">El </w:t>
            </w:r>
            <w:proofErr w:type="spellStart"/>
            <w:r w:rsidRPr="00640BDB">
              <w:rPr>
                <w:rFonts w:ascii="Arial" w:hAnsi="Arial" w:cs="Arial"/>
              </w:rPr>
              <w:t>ChMaquina</w:t>
            </w:r>
            <w:proofErr w:type="spellEnd"/>
            <w:r w:rsidRPr="00640BDB">
              <w:rPr>
                <w:rFonts w:ascii="Arial" w:hAnsi="Arial" w:cs="Arial"/>
              </w:rPr>
              <w:t xml:space="preserve"> cuenta con diversas funciones deseadas,</w:t>
            </w:r>
            <w:r w:rsidR="00AE536C">
              <w:rPr>
                <w:rFonts w:ascii="Arial" w:hAnsi="Arial" w:cs="Arial"/>
              </w:rPr>
              <w:t xml:space="preserve"> </w:t>
            </w:r>
            <w:r w:rsidRPr="00640BDB">
              <w:rPr>
                <w:rFonts w:ascii="Arial" w:hAnsi="Arial" w:cs="Arial"/>
              </w:rPr>
              <w:t>que a su vez</w:t>
            </w:r>
            <w:r w:rsidR="00AE536C">
              <w:rPr>
                <w:rFonts w:ascii="Arial" w:hAnsi="Arial" w:cs="Arial"/>
              </w:rPr>
              <w:t xml:space="preserve"> ejecutan instrucciones</w:t>
            </w:r>
            <w:r w:rsidR="00DD24E1">
              <w:rPr>
                <w:rFonts w:ascii="Arial" w:hAnsi="Arial" w:cs="Arial"/>
              </w:rPr>
              <w:t xml:space="preserve"> las cuales crean</w:t>
            </w:r>
            <w:r w:rsidRPr="00640BDB">
              <w:rPr>
                <w:rFonts w:ascii="Arial" w:hAnsi="Arial" w:cs="Arial"/>
              </w:rPr>
              <w:t xml:space="preserve"> tareas específicas para dar como resultado procesos sobresalientes para el </w:t>
            </w:r>
            <w:proofErr w:type="spellStart"/>
            <w:r w:rsidRPr="00640BDB">
              <w:rPr>
                <w:rFonts w:ascii="Arial" w:hAnsi="Arial" w:cs="Arial"/>
              </w:rPr>
              <w:t>ChMaquina</w:t>
            </w:r>
            <w:proofErr w:type="spellEnd"/>
            <w:r w:rsidRPr="00640BDB">
              <w:rPr>
                <w:rFonts w:ascii="Arial" w:hAnsi="Arial" w:cs="Arial"/>
              </w:rPr>
              <w:t>.</w:t>
            </w:r>
            <w:r w:rsidR="00BF15AE">
              <w:rPr>
                <w:rFonts w:ascii="Arial" w:hAnsi="Arial" w:cs="Arial"/>
              </w:rPr>
              <w:t xml:space="preserve"> </w:t>
            </w:r>
          </w:p>
          <w:p w14:paraId="0F3B38EF" w14:textId="77777777" w:rsidR="00BF15AE" w:rsidRDefault="00BF15AE" w:rsidP="00A9026B">
            <w:pPr>
              <w:jc w:val="both"/>
              <w:rPr>
                <w:rFonts w:ascii="Arial" w:hAnsi="Arial" w:cs="Arial"/>
              </w:rPr>
            </w:pPr>
          </w:p>
          <w:p w14:paraId="4179BD98" w14:textId="0AA24E7D" w:rsidR="00A9026B" w:rsidRDefault="00A9026B" w:rsidP="00A9026B">
            <w:pPr>
              <w:jc w:val="both"/>
              <w:rPr>
                <w:rFonts w:ascii="Arial" w:hAnsi="Arial" w:cs="Arial"/>
              </w:rPr>
            </w:pPr>
            <w:r w:rsidRPr="00640BDB">
              <w:rPr>
                <w:rFonts w:ascii="Arial" w:hAnsi="Arial" w:cs="Arial"/>
              </w:rPr>
              <w:t xml:space="preserve">El contenido de las </w:t>
            </w:r>
            <w:r w:rsidR="00DD24E1">
              <w:rPr>
                <w:rFonts w:ascii="Arial" w:hAnsi="Arial" w:cs="Arial"/>
              </w:rPr>
              <w:t>funciones</w:t>
            </w:r>
            <w:r w:rsidRPr="00640BDB">
              <w:rPr>
                <w:rFonts w:ascii="Arial" w:hAnsi="Arial" w:cs="Arial"/>
              </w:rPr>
              <w:t xml:space="preserve"> y su</w:t>
            </w:r>
            <w:r w:rsidR="00DD24E1">
              <w:rPr>
                <w:rFonts w:ascii="Arial" w:hAnsi="Arial" w:cs="Arial"/>
              </w:rPr>
              <w:t xml:space="preserve">s </w:t>
            </w:r>
            <w:r w:rsidR="00BF15AE">
              <w:rPr>
                <w:rFonts w:ascii="Arial" w:hAnsi="Arial" w:cs="Arial"/>
              </w:rPr>
              <w:t xml:space="preserve">instrucciones </w:t>
            </w:r>
            <w:r w:rsidRPr="00640BDB">
              <w:rPr>
                <w:rFonts w:ascii="Arial" w:hAnsi="Arial" w:cs="Arial"/>
              </w:rPr>
              <w:t>se encuentra explícito de manera más a fondo en el código fuente realizado en este manual se nombrará y explicará el funcionamiento de cada una</w:t>
            </w:r>
            <w:r w:rsidR="00BF15AE">
              <w:rPr>
                <w:rFonts w:ascii="Arial" w:hAnsi="Arial" w:cs="Arial"/>
              </w:rPr>
              <w:t>.</w:t>
            </w:r>
          </w:p>
          <w:p w14:paraId="0FA9C4E4" w14:textId="7EF30A22" w:rsidR="00AC20E9" w:rsidRDefault="00AC20E9" w:rsidP="00A9026B">
            <w:pPr>
              <w:jc w:val="both"/>
              <w:rPr>
                <w:rFonts w:ascii="Arial" w:hAnsi="Arial" w:cs="Arial"/>
              </w:rPr>
            </w:pPr>
          </w:p>
          <w:p w14:paraId="7CAC8408" w14:textId="0C54DDA0" w:rsidR="00923BE8" w:rsidRDefault="00077537" w:rsidP="000775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CREACIÓN DE VARIABLES:</w:t>
            </w:r>
            <w:r w:rsidR="00E95FCE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EC703DD" w14:textId="7CDFCC60" w:rsidR="00E95FCE" w:rsidRPr="00E95FCE" w:rsidRDefault="00E95FCE" w:rsidP="000775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pretenden crear las variables de alcance local y global, que se guarden y ejecuten instrucciones.</w:t>
            </w:r>
          </w:p>
          <w:p w14:paraId="094DCA13" w14:textId="77777777" w:rsidR="008D1BFA" w:rsidRPr="00477DA4" w:rsidRDefault="008D1BFA" w:rsidP="00B7244E"/>
        </w:tc>
      </w:tr>
      <w:tr w:rsidR="00C3569F" w:rsidRPr="00477DA4" w14:paraId="723B9B58" w14:textId="77777777" w:rsidTr="00F4715A">
        <w:trPr>
          <w:trHeight w:val="2160"/>
        </w:trPr>
        <w:tc>
          <w:tcPr>
            <w:tcW w:w="10841" w:type="dxa"/>
            <w:gridSpan w:val="2"/>
          </w:tcPr>
          <w:p w14:paraId="0320F07F" w14:textId="4BEF8D44" w:rsidR="008A3BAC" w:rsidRDefault="008A3BAC" w:rsidP="008A3BA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s-CO" w:eastAsia="es-CO"/>
              </w:rPr>
            </w:pPr>
            <w:proofErr w:type="spellStart"/>
            <w:r w:rsidRPr="008A3BA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let</w:t>
            </w:r>
            <w:proofErr w:type="spell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8A3BA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memoria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8A3BA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  <w:t>=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 xml:space="preserve"> []; 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sym w:font="Wingdings" w:char="F0E0"/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 xml:space="preserve"> </w:t>
            </w:r>
            <w:r w:rsidRPr="00C90907">
              <w:rPr>
                <w:rFonts w:ascii="Consolas" w:eastAsia="Times New Roman" w:hAnsi="Consolas" w:cs="Times New Roman"/>
                <w:sz w:val="21"/>
                <w:szCs w:val="21"/>
                <w:highlight w:val="black"/>
                <w:lang w:val="es-CO" w:eastAsia="es-CO"/>
              </w:rPr>
              <w:t>CRE</w:t>
            </w:r>
            <w:r w:rsidR="00C90907" w:rsidRPr="00C90907">
              <w:rPr>
                <w:rFonts w:ascii="Consolas" w:eastAsia="Times New Roman" w:hAnsi="Consolas" w:cs="Times New Roman"/>
                <w:sz w:val="21"/>
                <w:szCs w:val="21"/>
                <w:highlight w:val="black"/>
                <w:lang w:val="es-CO" w:eastAsia="es-CO"/>
              </w:rPr>
              <w:t>A EN UNA VARIABLE DE ALCANCE LOCAL, UN ARRAY VACÍO</w:t>
            </w:r>
          </w:p>
          <w:p w14:paraId="400B4019" w14:textId="77777777" w:rsidR="00FC1A9C" w:rsidRPr="008A3BAC" w:rsidRDefault="00FC1A9C" w:rsidP="008A3BA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</w:p>
          <w:p w14:paraId="21B6E04D" w14:textId="0AA6C31F" w:rsidR="008A3BAC" w:rsidRDefault="008A3BAC" w:rsidP="008A3BA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proofErr w:type="spellStart"/>
            <w:r w:rsidRPr="008A3BA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let</w:t>
            </w:r>
            <w:proofErr w:type="spell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proofErr w:type="spellStart"/>
            <w:r w:rsidRPr="008A3BA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btnMemoria</w:t>
            </w:r>
            <w:proofErr w:type="spell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8A3BA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  <w:t>=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proofErr w:type="spellStart"/>
            <w:proofErr w:type="gramStart"/>
            <w:r w:rsidRPr="008A3BA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document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8A3BA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getElementById</w:t>
            </w:r>
            <w:proofErr w:type="spellEnd"/>
            <w:proofErr w:type="gram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r w:rsidRPr="008A3BA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'memoria-</w:t>
            </w:r>
            <w:proofErr w:type="spellStart"/>
            <w:r w:rsidRPr="008A3BA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btn</w:t>
            </w:r>
            <w:proofErr w:type="spellEnd"/>
            <w:r w:rsidRPr="008A3BA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'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);</w:t>
            </w:r>
            <w:r w:rsidR="00C9090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 xml:space="preserve"> </w:t>
            </w:r>
            <w:r w:rsidR="00C90907" w:rsidRPr="00C9090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sym w:font="Wingdings" w:char="F0E0"/>
            </w:r>
            <w:r w:rsidR="00C9090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 xml:space="preserve"> </w:t>
            </w:r>
            <w:r w:rsidR="00077537" w:rsidRPr="00077537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>CREA EN UN VARIABLE DE ALCANCE LOCAL, UN LLAMADO AL ID MEMORIA-BTN, PROVENIENTE DEL HTML</w:t>
            </w:r>
          </w:p>
          <w:p w14:paraId="3A982D0A" w14:textId="77777777" w:rsidR="00FC1A9C" w:rsidRPr="008A3BAC" w:rsidRDefault="00FC1A9C" w:rsidP="008A3BA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u w:val="single"/>
                <w:lang w:val="es-CO" w:eastAsia="es-CO"/>
              </w:rPr>
            </w:pPr>
          </w:p>
          <w:p w14:paraId="7FC7AB3C" w14:textId="7B04BBFC" w:rsidR="008A3BAC" w:rsidRDefault="008A3BAC" w:rsidP="008A3BA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proofErr w:type="spellStart"/>
            <w:r w:rsidRPr="008A3BA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let</w:t>
            </w:r>
            <w:proofErr w:type="spell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proofErr w:type="spellStart"/>
            <w:r w:rsidRPr="008A3BA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kernel</w:t>
            </w:r>
            <w:proofErr w:type="spell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8A3BA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  <w:t>=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proofErr w:type="spellStart"/>
            <w:proofErr w:type="gramStart"/>
            <w:r w:rsidRPr="008A3BA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document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8A3BA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getElementById</w:t>
            </w:r>
            <w:proofErr w:type="spellEnd"/>
            <w:proofErr w:type="gram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r w:rsidRPr="008A3BA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'</w:t>
            </w:r>
            <w:proofErr w:type="spellStart"/>
            <w:r w:rsidRPr="008A3BA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kernel</w:t>
            </w:r>
            <w:proofErr w:type="spellEnd"/>
            <w:r w:rsidRPr="008A3BA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'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);</w:t>
            </w:r>
            <w:r w:rsidR="00FC1A9C" w:rsidRPr="00C9090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sym w:font="Wingdings" w:char="F0E0"/>
            </w:r>
            <w:r w:rsidR="00FC1A9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 xml:space="preserve"> </w:t>
            </w:r>
            <w:r w:rsidR="00FC1A9C" w:rsidRPr="00077537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>CREA EN UN VARIABLE DE ALCANCE LOCAL, UN LLAMADO AL ID MEMORIA-BTN, PROVENIENTE DEL HTML</w:t>
            </w:r>
          </w:p>
          <w:p w14:paraId="7FACAD33" w14:textId="77777777" w:rsidR="00FC1A9C" w:rsidRPr="008A3BAC" w:rsidRDefault="00FC1A9C" w:rsidP="008A3BA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</w:p>
          <w:p w14:paraId="2A0115A8" w14:textId="0AFF3308" w:rsidR="008A3BAC" w:rsidRDefault="008A3BAC" w:rsidP="008A3BA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proofErr w:type="spellStart"/>
            <w:r w:rsidRPr="008A3BA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let</w:t>
            </w:r>
            <w:proofErr w:type="spell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proofErr w:type="spellStart"/>
            <w:r w:rsidRPr="008A3BA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memoriaInput</w:t>
            </w:r>
            <w:proofErr w:type="spell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8A3BA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  <w:t>=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proofErr w:type="spellStart"/>
            <w:proofErr w:type="gramStart"/>
            <w:r w:rsidRPr="008A3BA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document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8A3BA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getElementById</w:t>
            </w:r>
            <w:proofErr w:type="spellEnd"/>
            <w:proofErr w:type="gram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r w:rsidRPr="008A3BA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'memoria-input'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);</w:t>
            </w:r>
            <w:r w:rsidR="00FC1A9C" w:rsidRPr="00C9090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sym w:font="Wingdings" w:char="F0E0"/>
            </w:r>
            <w:r w:rsidR="00FC1A9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 xml:space="preserve"> </w:t>
            </w:r>
            <w:r w:rsidR="00FC1A9C" w:rsidRPr="00077537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 xml:space="preserve">CREA EN UN VARIABLE DE ALCANCE LOCAL, UN LLAMADO AL ID </w:t>
            </w:r>
            <w:r w:rsidR="00C33B26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>“KERNEL”</w:t>
            </w:r>
            <w:r w:rsidR="00FC1A9C" w:rsidRPr="00077537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>, PROVENIENTE DEL HTML</w:t>
            </w:r>
          </w:p>
          <w:p w14:paraId="514CE9A9" w14:textId="77777777" w:rsidR="00FC1A9C" w:rsidRPr="008A3BAC" w:rsidRDefault="00FC1A9C" w:rsidP="008A3BA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</w:p>
          <w:p w14:paraId="06A8A76D" w14:textId="0B9763A0" w:rsidR="008A3BAC" w:rsidRDefault="008A3BAC" w:rsidP="008A3BA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proofErr w:type="spellStart"/>
            <w:r w:rsidRPr="008A3BA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let</w:t>
            </w:r>
            <w:proofErr w:type="spell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proofErr w:type="spellStart"/>
            <w:r w:rsidRPr="008A3BA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btnEncender</w:t>
            </w:r>
            <w:proofErr w:type="spell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8A3BA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  <w:t>=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proofErr w:type="spellStart"/>
            <w:proofErr w:type="gramStart"/>
            <w:r w:rsidRPr="008A3BA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document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8A3BA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getElementById</w:t>
            </w:r>
            <w:proofErr w:type="spellEnd"/>
            <w:proofErr w:type="gram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r w:rsidRPr="008A3BA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'encender'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);</w:t>
            </w:r>
            <w:r w:rsidR="00FC1A9C" w:rsidRPr="00C9090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sym w:font="Wingdings" w:char="F0E0"/>
            </w:r>
            <w:r w:rsidR="00FC1A9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 xml:space="preserve"> </w:t>
            </w:r>
            <w:r w:rsidR="00FC1A9C" w:rsidRPr="00077537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 xml:space="preserve">CREA EN UN VARIABLE DE ALCANCE LOCAL, UN LLAMADO AL ID </w:t>
            </w:r>
            <w:r w:rsidR="00C33B26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>“ENCENDER”</w:t>
            </w:r>
            <w:r w:rsidR="00FC1A9C" w:rsidRPr="00077537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>, PROVENIENTE DEL HTML</w:t>
            </w:r>
          </w:p>
          <w:p w14:paraId="1751F63D" w14:textId="77777777" w:rsidR="00FC1A9C" w:rsidRPr="008A3BAC" w:rsidRDefault="00FC1A9C" w:rsidP="008A3BA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</w:p>
          <w:p w14:paraId="0F2BA876" w14:textId="4D696C51" w:rsidR="008A3BAC" w:rsidRDefault="008A3BAC" w:rsidP="008A3BA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proofErr w:type="spellStart"/>
            <w:r w:rsidRPr="008A3BA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let</w:t>
            </w:r>
            <w:proofErr w:type="spell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proofErr w:type="spellStart"/>
            <w:r w:rsidRPr="008A3BA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btnApagar</w:t>
            </w:r>
            <w:proofErr w:type="spell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8A3BA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  <w:t>=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proofErr w:type="spellStart"/>
            <w:proofErr w:type="gramStart"/>
            <w:r w:rsidRPr="008A3BA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document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8A3BA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getElementById</w:t>
            </w:r>
            <w:proofErr w:type="spellEnd"/>
            <w:proofErr w:type="gram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r w:rsidRPr="008A3BA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'apagar'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);</w:t>
            </w:r>
            <w:r w:rsidR="00FC1A9C" w:rsidRPr="00C9090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sym w:font="Wingdings" w:char="F0E0"/>
            </w:r>
            <w:r w:rsidR="00FC1A9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 xml:space="preserve"> </w:t>
            </w:r>
            <w:r w:rsidR="00FC1A9C" w:rsidRPr="00077537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 xml:space="preserve">CREA EN UN VARIABLE DE ALCANCE LOCAL, UN LLAMADO AL ID </w:t>
            </w:r>
            <w:r w:rsidR="00C33B26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>“APAGAR”</w:t>
            </w:r>
            <w:r w:rsidR="00FC1A9C" w:rsidRPr="00077537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>, PROVENIENTE DEL HTML</w:t>
            </w:r>
          </w:p>
          <w:p w14:paraId="0DB40BD8" w14:textId="77777777" w:rsidR="00FC1A9C" w:rsidRPr="008A3BAC" w:rsidRDefault="00FC1A9C" w:rsidP="008A3BA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</w:p>
          <w:p w14:paraId="18EA829F" w14:textId="2694FE93" w:rsidR="008A3BAC" w:rsidRPr="008A3BAC" w:rsidRDefault="008A3BAC" w:rsidP="008A3BA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proofErr w:type="spellStart"/>
            <w:r w:rsidRPr="008A3BA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let</w:t>
            </w:r>
            <w:proofErr w:type="spell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8A3BA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modo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8A3BA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  <w:t>=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proofErr w:type="spellStart"/>
            <w:proofErr w:type="gramStart"/>
            <w:r w:rsidRPr="008A3BA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document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8A3BA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getElementById</w:t>
            </w:r>
            <w:proofErr w:type="spellEnd"/>
            <w:proofErr w:type="gram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r w:rsidRPr="008A3BA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'modo'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);</w:t>
            </w:r>
            <w:r w:rsidR="00FC1A9C" w:rsidRPr="00C9090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sym w:font="Wingdings" w:char="F0E0"/>
            </w:r>
            <w:r w:rsidR="00FC1A9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 xml:space="preserve"> </w:t>
            </w:r>
            <w:r w:rsidR="00FC1A9C" w:rsidRPr="00077537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 xml:space="preserve">CREA EN UN VARIABLE DE ALCANCE LOCAL, UN LLAMADO AL ID </w:t>
            </w:r>
            <w:r w:rsidR="00606C81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>“MODO”</w:t>
            </w:r>
            <w:r w:rsidR="00FC1A9C" w:rsidRPr="00077537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>, PROVENIENTE DEL HTML</w:t>
            </w:r>
          </w:p>
          <w:p w14:paraId="77A1D9BC" w14:textId="0EF850DD" w:rsidR="008A3BAC" w:rsidRPr="008A3BAC" w:rsidRDefault="008A3BAC" w:rsidP="008A3BA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proofErr w:type="spellStart"/>
            <w:r w:rsidRPr="008A3BA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lastRenderedPageBreak/>
              <w:t>var</w:t>
            </w:r>
            <w:proofErr w:type="spell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8A3BA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file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8A3BA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  <w:t>=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proofErr w:type="spellStart"/>
            <w:proofErr w:type="gramStart"/>
            <w:r w:rsidRPr="008A3BA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document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8A3BA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getElementById</w:t>
            </w:r>
            <w:proofErr w:type="spellEnd"/>
            <w:proofErr w:type="gram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r w:rsidRPr="008A3BA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'files'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);</w:t>
            </w:r>
            <w:r w:rsidR="00FC1A9C" w:rsidRPr="00C9090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sym w:font="Wingdings" w:char="F0E0"/>
            </w:r>
            <w:r w:rsidR="00FC1A9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 xml:space="preserve"> </w:t>
            </w:r>
            <w:r w:rsidR="00FC1A9C" w:rsidRPr="00077537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 xml:space="preserve">CREA EN UN VARIABLE DE ALCANCE </w:t>
            </w:r>
            <w:r w:rsidR="00E95FCE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>GLOBAL</w:t>
            </w:r>
            <w:r w:rsidR="00FC1A9C" w:rsidRPr="00077537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 xml:space="preserve"> UN LLAMADO AL ID </w:t>
            </w:r>
            <w:r w:rsidR="00606C81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>‘FILES’</w:t>
            </w:r>
            <w:r w:rsidR="00FC1A9C" w:rsidRPr="00077537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>, PROVENIENTE DEL HTML</w:t>
            </w:r>
          </w:p>
          <w:p w14:paraId="172B088C" w14:textId="1B9C3FB7" w:rsidR="008A3BAC" w:rsidRPr="008A3BAC" w:rsidRDefault="008A3BAC" w:rsidP="008A3BA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proofErr w:type="spellStart"/>
            <w:r w:rsidRPr="008A3BA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let</w:t>
            </w:r>
            <w:proofErr w:type="spell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proofErr w:type="spellStart"/>
            <w:r w:rsidRPr="008A3BA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divMemoria</w:t>
            </w:r>
            <w:proofErr w:type="spell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8A3BA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  <w:t>=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proofErr w:type="spellStart"/>
            <w:proofErr w:type="gramStart"/>
            <w:r w:rsidRPr="008A3BA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document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8A3BA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getElementById</w:t>
            </w:r>
            <w:proofErr w:type="spellEnd"/>
            <w:proofErr w:type="gram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r w:rsidRPr="008A3BA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'memoria'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);</w:t>
            </w:r>
            <w:r w:rsidR="00FC1A9C" w:rsidRPr="00C9090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sym w:font="Wingdings" w:char="F0E0"/>
            </w:r>
            <w:r w:rsidR="00FC1A9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 xml:space="preserve"> </w:t>
            </w:r>
            <w:r w:rsidR="00FC1A9C" w:rsidRPr="00077537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 xml:space="preserve">CREA EN UN VARIABLE DE ALCANCE LOCAL, UN LLAMADO AL ID </w:t>
            </w:r>
            <w:r w:rsidR="00606C81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>‘MEMORIA’</w:t>
            </w:r>
            <w:r w:rsidR="00FC1A9C" w:rsidRPr="00077537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>, PROVENIENTE DEL HTML</w:t>
            </w:r>
          </w:p>
          <w:p w14:paraId="68F39117" w14:textId="230FE0AD" w:rsidR="008A3BAC" w:rsidRPr="008A3BAC" w:rsidRDefault="008A3BAC" w:rsidP="008A3BA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proofErr w:type="spellStart"/>
            <w:r w:rsidRPr="008A3BA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let</w:t>
            </w:r>
            <w:proofErr w:type="spell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8A3BA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cerrar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8A3BA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  <w:t>=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proofErr w:type="spellStart"/>
            <w:proofErr w:type="gramStart"/>
            <w:r w:rsidRPr="008A3BA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document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8A3BA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getElementById</w:t>
            </w:r>
            <w:proofErr w:type="spellEnd"/>
            <w:proofErr w:type="gram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r w:rsidRPr="008A3BA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'cerrar'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);</w:t>
            </w:r>
            <w:r w:rsidR="00FC1A9C" w:rsidRPr="00C9090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sym w:font="Wingdings" w:char="F0E0"/>
            </w:r>
            <w:r w:rsidR="00FC1A9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 xml:space="preserve"> </w:t>
            </w:r>
            <w:r w:rsidR="00FC1A9C" w:rsidRPr="00077537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 xml:space="preserve">CREA EN UN VARIABLE DE ALCANCE LOCAL, UN LLAMADO AL ID </w:t>
            </w:r>
            <w:r w:rsidR="00606C81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>‘CERRAR’</w:t>
            </w:r>
            <w:r w:rsidR="00FC1A9C" w:rsidRPr="00077537">
              <w:rPr>
                <w:rFonts w:ascii="Consolas" w:eastAsia="Times New Roman" w:hAnsi="Consolas" w:cs="Times New Roman"/>
                <w:color w:val="BBBBBB"/>
                <w:sz w:val="21"/>
                <w:szCs w:val="21"/>
                <w:highlight w:val="black"/>
                <w:lang w:val="es-CO" w:eastAsia="es-CO"/>
              </w:rPr>
              <w:t>, PROVENIENTE DEL HTML</w:t>
            </w:r>
          </w:p>
          <w:p w14:paraId="6311FBF7" w14:textId="0EA8E1A9" w:rsidR="008A3BAC" w:rsidRPr="008A3BAC" w:rsidRDefault="008A3BAC" w:rsidP="00FC1A9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proofErr w:type="spellStart"/>
            <w:r w:rsidRPr="008A3BA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var</w:t>
            </w:r>
            <w:proofErr w:type="spell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proofErr w:type="spellStart"/>
            <w:r w:rsidRPr="008A3BA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lFinal</w:t>
            </w:r>
            <w:proofErr w:type="spellEnd"/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8A3BA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  <w:t>=</w:t>
            </w:r>
            <w:r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[];</w:t>
            </w:r>
            <w:r w:rsidR="00FC1A9C"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sym w:font="Wingdings" w:char="F0E0"/>
            </w:r>
            <w:r w:rsidR="00FC1A9C" w:rsidRPr="008A3BA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 xml:space="preserve"> </w:t>
            </w:r>
            <w:r w:rsidR="00FC1A9C" w:rsidRPr="00C90907">
              <w:rPr>
                <w:rFonts w:ascii="Consolas" w:eastAsia="Times New Roman" w:hAnsi="Consolas" w:cs="Times New Roman"/>
                <w:sz w:val="21"/>
                <w:szCs w:val="21"/>
                <w:highlight w:val="black"/>
                <w:lang w:val="es-CO" w:eastAsia="es-CO"/>
              </w:rPr>
              <w:t>CREA EN UNA VARIABLE DE ALCANCE LOCAL</w:t>
            </w:r>
            <w:r w:rsidR="003C3AB3">
              <w:rPr>
                <w:rFonts w:ascii="Consolas" w:eastAsia="Times New Roman" w:hAnsi="Consolas" w:cs="Times New Roman"/>
                <w:sz w:val="21"/>
                <w:szCs w:val="21"/>
                <w:highlight w:val="black"/>
                <w:lang w:val="es-CO" w:eastAsia="es-CO"/>
              </w:rPr>
              <w:t xml:space="preserve"> LLAMADA ‘LFINAL’</w:t>
            </w:r>
            <w:r w:rsidR="00FC1A9C" w:rsidRPr="00C90907">
              <w:rPr>
                <w:rFonts w:ascii="Consolas" w:eastAsia="Times New Roman" w:hAnsi="Consolas" w:cs="Times New Roman"/>
                <w:sz w:val="21"/>
                <w:szCs w:val="21"/>
                <w:highlight w:val="black"/>
                <w:lang w:val="es-CO" w:eastAsia="es-CO"/>
              </w:rPr>
              <w:t>, UN ARRAY VACÍO</w:t>
            </w:r>
            <w:r w:rsidR="003C3AB3">
              <w:rPr>
                <w:rFonts w:ascii="Consolas" w:eastAsia="Times New Roman" w:hAnsi="Consolas" w:cs="Times New Roman"/>
                <w:sz w:val="21"/>
                <w:szCs w:val="21"/>
                <w:lang w:val="es-CO" w:eastAsia="es-CO"/>
              </w:rPr>
              <w:t xml:space="preserve"> </w:t>
            </w:r>
          </w:p>
          <w:p w14:paraId="33653264" w14:textId="55C4E68C" w:rsidR="007349C2" w:rsidRPr="00477DA4" w:rsidRDefault="007349C2" w:rsidP="00B7244E"/>
        </w:tc>
        <w:tc>
          <w:tcPr>
            <w:tcW w:w="20" w:type="dxa"/>
          </w:tcPr>
          <w:p w14:paraId="4C4AF23B" w14:textId="77777777" w:rsidR="00C3569F" w:rsidRPr="00477DA4" w:rsidRDefault="00C3569F" w:rsidP="00B7244E"/>
        </w:tc>
      </w:tr>
      <w:tr w:rsidR="00C3569F" w:rsidRPr="00477DA4" w14:paraId="68A7241D" w14:textId="77777777" w:rsidTr="00F4715A">
        <w:trPr>
          <w:trHeight w:val="514"/>
        </w:trPr>
        <w:tc>
          <w:tcPr>
            <w:tcW w:w="10841" w:type="dxa"/>
            <w:gridSpan w:val="2"/>
          </w:tcPr>
          <w:p w14:paraId="73C37DF8" w14:textId="3C7AF236" w:rsidR="00C3569F" w:rsidRPr="00113B0F" w:rsidRDefault="00C3569F" w:rsidP="00B7244E">
            <w:pPr>
              <w:pStyle w:val="Piedepgina1"/>
              <w:rPr>
                <w:b w:val="0"/>
                <w:bCs/>
              </w:rPr>
            </w:pPr>
          </w:p>
        </w:tc>
        <w:tc>
          <w:tcPr>
            <w:tcW w:w="20" w:type="dxa"/>
          </w:tcPr>
          <w:p w14:paraId="2DC48ECD" w14:textId="77777777" w:rsidR="00C3569F" w:rsidRPr="00477DA4" w:rsidRDefault="00C3569F" w:rsidP="00B7244E"/>
        </w:tc>
      </w:tr>
      <w:tr w:rsidR="00C3569F" w:rsidRPr="00477DA4" w14:paraId="1B967FD9" w14:textId="77777777" w:rsidTr="00F4715A">
        <w:trPr>
          <w:trHeight w:val="3627"/>
        </w:trPr>
        <w:tc>
          <w:tcPr>
            <w:tcW w:w="10841" w:type="dxa"/>
            <w:gridSpan w:val="2"/>
          </w:tcPr>
          <w:p w14:paraId="6F215DF9" w14:textId="3BACCA79" w:rsidR="001B28D2" w:rsidRPr="00D85DC7" w:rsidRDefault="006334B7" w:rsidP="00391728">
            <w:pPr>
              <w:pStyle w:val="Ttulo2"/>
              <w:rPr>
                <w:lang w:val="es-CO"/>
              </w:rPr>
            </w:pPr>
            <w:r>
              <w:t xml:space="preserve">FUNCION </w:t>
            </w:r>
            <w:proofErr w:type="gramStart"/>
            <w:r w:rsidR="003F0520">
              <w:t>ON</w:t>
            </w:r>
            <w:r w:rsidR="00113B0F">
              <w:t>(</w:t>
            </w:r>
            <w:proofErr w:type="gramEnd"/>
            <w:r w:rsidR="00113B0F">
              <w:t>)</w:t>
            </w:r>
            <w:r w:rsidR="001B28D2" w:rsidRPr="00D85DC7">
              <w:rPr>
                <w:lang w:val="es-CO" w:bidi="es-ES"/>
              </w:rPr>
              <w:t xml:space="preserve"> </w:t>
            </w:r>
          </w:p>
          <w:p w14:paraId="48360010" w14:textId="30B0684D" w:rsidR="00F86DED" w:rsidRDefault="0013152F" w:rsidP="00B7244E">
            <w:r>
              <w:t xml:space="preserve">La función encender permite </w:t>
            </w:r>
            <w:r w:rsidR="00595414">
              <w:t>condicionar que antes de ejecutar los programas, se pueda demostrar qu</w:t>
            </w:r>
            <w:r w:rsidR="003657C5">
              <w:t xml:space="preserve">e el valor que hay en memoria, no exceda de 9999 posiciones. Si se cumple esta condición </w:t>
            </w:r>
            <w:r w:rsidR="00DD5E21">
              <w:t>se crea la lista, con el acumulador, el espacio de memoria</w:t>
            </w:r>
            <w:r w:rsidR="006334B7">
              <w:t xml:space="preserve"> </w:t>
            </w:r>
            <w:r w:rsidR="00DD5E21">
              <w:t>(</w:t>
            </w:r>
            <w:proofErr w:type="spellStart"/>
            <w:r w:rsidR="00DD5E21">
              <w:t>kernel</w:t>
            </w:r>
            <w:proofErr w:type="spellEnd"/>
            <w:r w:rsidR="00DD5E21">
              <w:t>) y las posiciones de memoria restantes.</w:t>
            </w:r>
            <w:r w:rsidR="006334B7">
              <w:t xml:space="preserve"> Permitiendo dar entrada a la selección de archivos.</w:t>
            </w:r>
          </w:p>
          <w:p w14:paraId="5E0A8364" w14:textId="700E658E" w:rsidR="00E95FCE" w:rsidRDefault="00E95FCE" w:rsidP="00B7244E"/>
          <w:p w14:paraId="735ADC50" w14:textId="687FC78D" w:rsidR="00E95FCE" w:rsidRDefault="00E95FCE" w:rsidP="00B7244E">
            <w:r>
              <w:t xml:space="preserve">Por otro </w:t>
            </w:r>
            <w:r w:rsidR="00DB7712">
              <w:t>lado,</w:t>
            </w:r>
            <w:r>
              <w:t xml:space="preserve"> permite cambiar del botón </w:t>
            </w:r>
            <w:r w:rsidR="0039080A" w:rsidRPr="0039080A">
              <w:rPr>
                <w:noProof/>
              </w:rPr>
              <w:drawing>
                <wp:inline distT="0" distB="0" distL="0" distR="0" wp14:anchorId="4CEA3986" wp14:editId="50AD980E">
                  <wp:extent cx="390580" cy="266737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080A">
              <w:t xml:space="preserve"> al </w:t>
            </w:r>
            <w:r w:rsidR="0039080A" w:rsidRPr="0039080A">
              <w:rPr>
                <w:noProof/>
              </w:rPr>
              <w:drawing>
                <wp:inline distT="0" distB="0" distL="0" distR="0" wp14:anchorId="1FC375F4" wp14:editId="2890E2CA">
                  <wp:extent cx="409632" cy="257211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080A">
              <w:t xml:space="preserve"> </w:t>
            </w:r>
            <w:r w:rsidR="00B446CC">
              <w:t xml:space="preserve"> y </w:t>
            </w:r>
            <w:r w:rsidR="00DB7712">
              <w:t xml:space="preserve">desactiva </w:t>
            </w:r>
            <w:r w:rsidR="002D306A">
              <w:t xml:space="preserve">  la edición de los contenedores de los valores de, KERNEL, MEMORIA Y ACOMULADOR.  Abre la celda de memoria, dónde están las instrucciones en la interfaz y</w:t>
            </w:r>
            <w:r w:rsidR="00D6448C">
              <w:t xml:space="preserve"> crea espacio por instrucción </w:t>
            </w:r>
            <w:r w:rsidR="005C6076">
              <w:t xml:space="preserve">en el contenedor. </w:t>
            </w:r>
          </w:p>
          <w:p w14:paraId="09176C6E" w14:textId="62A76345" w:rsidR="005C6076" w:rsidRDefault="005C6076" w:rsidP="00B7244E"/>
          <w:p w14:paraId="4A982775" w14:textId="21F95CB4" w:rsidR="005C6076" w:rsidRDefault="005C6076" w:rsidP="00B7244E">
            <w:r>
              <w:t xml:space="preserve">En caso de que de que exceda el espacio de memoria (9999), lanza un error en contenedor de alerta y </w:t>
            </w:r>
            <w:r w:rsidR="00524666">
              <w:t xml:space="preserve">apaga la </w:t>
            </w:r>
            <w:proofErr w:type="spellStart"/>
            <w:r w:rsidR="00524666">
              <w:t>maquina</w:t>
            </w:r>
            <w:proofErr w:type="spellEnd"/>
            <w:r w:rsidR="00524666">
              <w:t>.</w:t>
            </w:r>
          </w:p>
          <w:p w14:paraId="62BB9920" w14:textId="51EE38D1" w:rsidR="00DB7712" w:rsidRDefault="00DB7712" w:rsidP="00B7244E"/>
          <w:p w14:paraId="33086B15" w14:textId="596274EC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function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="003F052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ON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gramEnd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6500D8B2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r w:rsidRPr="00DB771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(</w:t>
            </w:r>
            <w:proofErr w:type="gramStart"/>
            <w:r w:rsidRPr="00DB7712">
              <w:rPr>
                <w:rFonts w:ascii="Consolas" w:eastAsia="Times New Roman" w:hAnsi="Consolas" w:cs="Times New Roman"/>
                <w:color w:val="FE4450"/>
                <w:sz w:val="21"/>
                <w:szCs w:val="21"/>
                <w:lang w:val="en-US" w:eastAsia="es-CO"/>
              </w:rPr>
              <w:t>Number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proofErr w:type="gramEnd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memoriaInput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value</w:t>
            </w:r>
            <w:proofErr w:type="spellEnd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</w:t>
            </w:r>
            <w:r w:rsidRPr="00DB771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&gt;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B7712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9999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6C861D39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spellStart"/>
            <w:proofErr w:type="gramStart"/>
            <w:r w:rsidRPr="00DB771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alert</w:t>
            </w:r>
            <w:proofErr w:type="spellEnd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proofErr w:type="gramEnd"/>
            <w:r w:rsidRPr="00DB771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'EL ESPACIO DE MEMORIA HA EXCEDIDO'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);</w:t>
            </w:r>
          </w:p>
          <w:p w14:paraId="701BF782" w14:textId="6A9FBDD0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    </w:t>
            </w:r>
            <w:r w:rsidR="003F0520"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OFF</w:t>
            </w:r>
            <w:proofErr w:type="gramStart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gramEnd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</w:p>
          <w:p w14:paraId="7BF33454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}</w:t>
            </w:r>
          </w:p>
          <w:p w14:paraId="3C2B6F54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proofErr w:type="gramStart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kernel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disabled</w:t>
            </w:r>
            <w:proofErr w:type="spellEnd"/>
            <w:proofErr w:type="gramEnd"/>
            <w:r w:rsidRPr="00DB771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B771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</w:p>
          <w:p w14:paraId="695ACA3F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u w:val="single"/>
                <w:lang w:val="en-US" w:eastAsia="es-CO"/>
              </w:rPr>
              <w:t>memoriaInput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disabled</w:t>
            </w:r>
            <w:proofErr w:type="spellEnd"/>
            <w:r w:rsidRPr="00DB771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proofErr w:type="gramStart"/>
            <w:r w:rsidRPr="00DB771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  <w:proofErr w:type="gramEnd"/>
          </w:p>
          <w:p w14:paraId="5B0DBFD5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proofErr w:type="gramStart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btnEncender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FE4450"/>
                <w:sz w:val="21"/>
                <w:szCs w:val="21"/>
                <w:lang w:val="en-US" w:eastAsia="es-CO"/>
              </w:rPr>
              <w:t>style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display</w:t>
            </w:r>
            <w:proofErr w:type="spellEnd"/>
            <w:proofErr w:type="gramEnd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B771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B771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'none'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</w:p>
          <w:p w14:paraId="39852C44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proofErr w:type="gramStart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btnApagar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FE4450"/>
                <w:sz w:val="21"/>
                <w:szCs w:val="21"/>
                <w:lang w:val="en-US" w:eastAsia="es-CO"/>
              </w:rPr>
              <w:t>style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display</w:t>
            </w:r>
            <w:proofErr w:type="spellEnd"/>
            <w:proofErr w:type="gramEnd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B771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B771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'inline-block'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</w:p>
          <w:p w14:paraId="44FFF708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proofErr w:type="gramStart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modo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innerHTML</w:t>
            </w:r>
            <w:proofErr w:type="spellEnd"/>
            <w:proofErr w:type="gramEnd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B771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B771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'Modo </w:t>
            </w:r>
            <w:proofErr w:type="spellStart"/>
            <w:r w:rsidRPr="00DB771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usuario</w:t>
            </w:r>
            <w:proofErr w:type="spellEnd"/>
            <w:r w:rsidRPr="00DB771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</w:p>
          <w:p w14:paraId="2AB4CEF1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proofErr w:type="gramStart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cerrar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FE4450"/>
                <w:sz w:val="21"/>
                <w:szCs w:val="21"/>
                <w:lang w:val="en-US" w:eastAsia="es-CO"/>
              </w:rPr>
              <w:t>style</w:t>
            </w:r>
            <w:proofErr w:type="gramEnd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display</w:t>
            </w:r>
            <w:proofErr w:type="spellEnd"/>
            <w:r w:rsidRPr="00DB771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B771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'block'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</w:p>
          <w:p w14:paraId="7573AFA4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proofErr w:type="gramStart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files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disabled</w:t>
            </w:r>
            <w:proofErr w:type="spellEnd"/>
            <w:proofErr w:type="gramEnd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B771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B771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false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</w:p>
          <w:p w14:paraId="72261A57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r w:rsidRPr="00DB771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memoriaMostrar</w:t>
            </w:r>
            <w:proofErr w:type="spellEnd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B771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[</w:t>
            </w:r>
            <w:proofErr w:type="gramStart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];</w:t>
            </w:r>
            <w:proofErr w:type="gramEnd"/>
          </w:p>
          <w:p w14:paraId="3ACD6DDF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r w:rsidRPr="00DB771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let</w:t>
            </w:r>
            <w:proofErr w:type="spellEnd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acumulador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DB771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  <w:t>=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[</w:t>
            </w:r>
            <w:r w:rsidRPr="00DB7712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CO" w:eastAsia="es-CO"/>
              </w:rPr>
              <w:t>0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,</w:t>
            </w:r>
            <w:r w:rsidRPr="00DB771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'Acumulador'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];</w:t>
            </w:r>
          </w:p>
          <w:p w14:paraId="75FCDDFF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</w:t>
            </w:r>
            <w:proofErr w:type="spellStart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memoriaMostrar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push</w:t>
            </w:r>
            <w:proofErr w:type="spellEnd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acumulador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);</w:t>
            </w:r>
          </w:p>
          <w:p w14:paraId="00DD859D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</w:t>
            </w:r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console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log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memoriaMostrar</w:t>
            </w:r>
            <w:proofErr w:type="spellEnd"/>
            <w:proofErr w:type="gramStart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  <w:proofErr w:type="gramEnd"/>
          </w:p>
          <w:p w14:paraId="4D5B82D2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gramStart"/>
            <w:r w:rsidRPr="00DB771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for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gramEnd"/>
            <w:r w:rsidRPr="00DB771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</w:t>
            </w:r>
            <w:proofErr w:type="spellEnd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B771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B7712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1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 </w:t>
            </w:r>
            <w:proofErr w:type="spellStart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</w:t>
            </w:r>
            <w:proofErr w:type="spellEnd"/>
            <w:r w:rsidRPr="00DB771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&lt;</w:t>
            </w:r>
            <w:r w:rsidRPr="00DB7712">
              <w:rPr>
                <w:rFonts w:ascii="Consolas" w:eastAsia="Times New Roman" w:hAnsi="Consolas" w:cs="Times New Roman"/>
                <w:color w:val="FE4450"/>
                <w:sz w:val="21"/>
                <w:szCs w:val="21"/>
                <w:lang w:val="en-US" w:eastAsia="es-CO"/>
              </w:rPr>
              <w:t>Number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memoriaInput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value</w:t>
            </w:r>
            <w:proofErr w:type="spellEnd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</w:t>
            </w:r>
            <w:r w:rsidRPr="00DB771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</w:t>
            </w:r>
            <w:r w:rsidRPr="00DB7712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1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 </w:t>
            </w:r>
            <w:proofErr w:type="spellStart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</w:t>
            </w:r>
            <w:proofErr w:type="spellEnd"/>
            <w:r w:rsidRPr="00DB771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++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4AB68144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B771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proofErr w:type="gramEnd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</w:t>
            </w:r>
            <w:proofErr w:type="spellEnd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B771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&lt;=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B7712">
              <w:rPr>
                <w:rFonts w:ascii="Consolas" w:eastAsia="Times New Roman" w:hAnsi="Consolas" w:cs="Times New Roman"/>
                <w:color w:val="FE4450"/>
                <w:sz w:val="21"/>
                <w:szCs w:val="21"/>
                <w:lang w:val="en-US" w:eastAsia="es-CO"/>
              </w:rPr>
              <w:t>Number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kernel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value</w:t>
            </w:r>
            <w:proofErr w:type="spellEnd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)) {</w:t>
            </w:r>
          </w:p>
          <w:p w14:paraId="5689DDE0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B771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so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B771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[</w:t>
            </w:r>
            <w:proofErr w:type="spellStart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</w:t>
            </w:r>
            <w:proofErr w:type="spellEnd"/>
            <w:proofErr w:type="gramStart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];</w:t>
            </w:r>
            <w:proofErr w:type="gramEnd"/>
          </w:p>
          <w:p w14:paraId="0211C1DB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console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log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so</w:t>
            </w:r>
            <w:proofErr w:type="gramStart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  <w:proofErr w:type="gramEnd"/>
          </w:p>
          <w:p w14:paraId="7E469C1D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proofErr w:type="spellStart"/>
            <w:proofErr w:type="gramStart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so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push</w:t>
            </w:r>
            <w:proofErr w:type="spellEnd"/>
            <w:proofErr w:type="gramEnd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DB771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'CHSO_V2021'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</w:p>
          <w:p w14:paraId="75DFEF28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proofErr w:type="spellStart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memoriaMostrar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push</w:t>
            </w:r>
            <w:proofErr w:type="spellEnd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so</w:t>
            </w:r>
            <w:proofErr w:type="gramStart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  <w:proofErr w:type="gramEnd"/>
          </w:p>
          <w:p w14:paraId="2AE6D495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} </w:t>
            </w:r>
            <w:proofErr w:type="gramStart"/>
            <w:r w:rsidRPr="00DB771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{</w:t>
            </w:r>
            <w:proofErr w:type="gramEnd"/>
          </w:p>
          <w:p w14:paraId="74762620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proofErr w:type="spellStart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memoriaMostrar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push</w:t>
            </w:r>
            <w:proofErr w:type="spellEnd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</w:t>
            </w:r>
            <w:proofErr w:type="spellEnd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</w:t>
            </w:r>
          </w:p>
          <w:p w14:paraId="73A19D32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}</w:t>
            </w:r>
          </w:p>
          <w:p w14:paraId="1A1885DF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}</w:t>
            </w:r>
          </w:p>
          <w:p w14:paraId="39D4757C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console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log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memoriaMostrar</w:t>
            </w:r>
            <w:proofErr w:type="spellEnd"/>
            <w:proofErr w:type="gramStart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  <w:proofErr w:type="gramEnd"/>
          </w:p>
          <w:p w14:paraId="26ABD5BD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lastRenderedPageBreak/>
              <w:t>    </w:t>
            </w:r>
            <w:proofErr w:type="spellStart"/>
            <w:proofErr w:type="gramStart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document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getElementById</w:t>
            </w:r>
            <w:proofErr w:type="spellEnd"/>
            <w:proofErr w:type="gramEnd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DB771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DB771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memoria</w:t>
            </w:r>
            <w:proofErr w:type="spellEnd"/>
            <w:r w:rsidRPr="00DB771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).</w:t>
            </w:r>
            <w:proofErr w:type="spellStart"/>
            <w:r w:rsidRPr="00DB7712">
              <w:rPr>
                <w:rFonts w:ascii="Consolas" w:eastAsia="Times New Roman" w:hAnsi="Consolas" w:cs="Times New Roman"/>
                <w:color w:val="FE4450"/>
                <w:sz w:val="21"/>
                <w:szCs w:val="21"/>
                <w:lang w:val="en-US" w:eastAsia="es-CO"/>
              </w:rPr>
              <w:t>style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display</w:t>
            </w:r>
            <w:proofErr w:type="spellEnd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B771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B771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'block'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</w:p>
          <w:p w14:paraId="29337646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gramStart"/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document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getElementById</w:t>
            </w:r>
            <w:proofErr w:type="gramEnd"/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r w:rsidRPr="00DB771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'memoria'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).</w:t>
            </w:r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innerHTML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DB771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  <w:t>=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DB771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memoriaMostrar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DB771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join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r w:rsidRPr="00DB771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'&lt;br&gt;&lt;/br&gt;'</w:t>
            </w: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);</w:t>
            </w:r>
          </w:p>
          <w:p w14:paraId="364D2144" w14:textId="77777777" w:rsidR="00DB7712" w:rsidRPr="00DB7712" w:rsidRDefault="00DB7712" w:rsidP="00DB771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DB771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}</w:t>
            </w:r>
          </w:p>
          <w:p w14:paraId="3A2DF9E2" w14:textId="77777777" w:rsidR="00C3569F" w:rsidRPr="00F86DED" w:rsidRDefault="00C3569F" w:rsidP="00524666">
            <w:pPr>
              <w:rPr>
                <w:lang w:val="es-CO"/>
              </w:rPr>
            </w:pPr>
          </w:p>
          <w:p w14:paraId="047B9760" w14:textId="4362B1F3" w:rsidR="004C6866" w:rsidRPr="00906BCA" w:rsidRDefault="00D265A9" w:rsidP="004C6866">
            <w:pPr>
              <w:pStyle w:val="Ttulo2"/>
              <w:rPr>
                <w:lang w:val="es-CO" w:bidi="es-ES"/>
              </w:rPr>
            </w:pPr>
            <w:r w:rsidRPr="00906BCA">
              <w:rPr>
                <w:lang w:val="es-CO" w:bidi="es-ES"/>
              </w:rPr>
              <w:t xml:space="preserve">Función </w:t>
            </w:r>
            <w:r w:rsidR="003F0520" w:rsidRPr="00906BCA">
              <w:rPr>
                <w:lang w:val="es-CO" w:bidi="es-ES"/>
              </w:rPr>
              <w:t>OFF</w:t>
            </w:r>
            <w:r w:rsidR="00524666" w:rsidRPr="00906BCA">
              <w:rPr>
                <w:lang w:val="es-CO" w:bidi="es-ES"/>
              </w:rPr>
              <w:t xml:space="preserve">(): </w:t>
            </w:r>
          </w:p>
          <w:p w14:paraId="438B3AC5" w14:textId="0DE3B9C8" w:rsidR="00AD3C71" w:rsidRDefault="004C6866" w:rsidP="004C6866">
            <w:pPr>
              <w:rPr>
                <w:lang w:val="es-CO" w:bidi="es-ES"/>
              </w:rPr>
            </w:pPr>
            <w:r w:rsidRPr="004C6866">
              <w:rPr>
                <w:lang w:val="es-CO" w:bidi="es-ES"/>
              </w:rPr>
              <w:t xml:space="preserve">Siendo el </w:t>
            </w:r>
            <w:r w:rsidR="00AD3C71" w:rsidRPr="004C6866">
              <w:rPr>
                <w:lang w:val="es-CO" w:bidi="es-ES"/>
              </w:rPr>
              <w:t>antónimo</w:t>
            </w:r>
            <w:r w:rsidRPr="004C6866">
              <w:rPr>
                <w:lang w:val="es-CO" w:bidi="es-ES"/>
              </w:rPr>
              <w:t xml:space="preserve"> de e</w:t>
            </w:r>
            <w:r>
              <w:rPr>
                <w:lang w:val="es-CO" w:bidi="es-ES"/>
              </w:rPr>
              <w:t xml:space="preserve">ncender, las funcionalidades que tiene es lo contrario, sin embargo, cuando entra a esta función, recarga la </w:t>
            </w:r>
            <w:r w:rsidR="00AD3C71">
              <w:rPr>
                <w:lang w:val="es-CO" w:bidi="es-ES"/>
              </w:rPr>
              <w:t>página</w:t>
            </w:r>
            <w:r>
              <w:rPr>
                <w:lang w:val="es-CO" w:bidi="es-ES"/>
              </w:rPr>
              <w:t xml:space="preserve">, haciendo que la máquina </w:t>
            </w:r>
            <w:r w:rsidR="00AD3C71">
              <w:rPr>
                <w:lang w:val="es-CO" w:bidi="es-ES"/>
              </w:rPr>
              <w:t>empiece</w:t>
            </w:r>
            <w:r>
              <w:rPr>
                <w:lang w:val="es-CO" w:bidi="es-ES"/>
              </w:rPr>
              <w:t xml:space="preserve"> de nuevo.</w:t>
            </w:r>
          </w:p>
          <w:p w14:paraId="745AF309" w14:textId="77777777" w:rsidR="00AF25CD" w:rsidRDefault="00AF25CD" w:rsidP="004C6866">
            <w:pPr>
              <w:rPr>
                <w:lang w:val="es-CO" w:bidi="es-ES"/>
              </w:rPr>
            </w:pPr>
          </w:p>
          <w:p w14:paraId="4804DFC8" w14:textId="457851E9" w:rsidR="0070068F" w:rsidRPr="0070068F" w:rsidRDefault="0070068F" w:rsidP="0070068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70068F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function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="003F052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off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gramEnd"/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7E09CB27" w14:textId="77777777" w:rsidR="0070068F" w:rsidRPr="0070068F" w:rsidRDefault="0070068F" w:rsidP="0070068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proofErr w:type="gramStart"/>
            <w:r w:rsidRPr="0070068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location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70068F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reload</w:t>
            </w:r>
            <w:proofErr w:type="spellEnd"/>
            <w:proofErr w:type="gramEnd"/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()</w:t>
            </w:r>
          </w:p>
          <w:p w14:paraId="58C38CA8" w14:textId="77777777" w:rsidR="0070068F" w:rsidRPr="0070068F" w:rsidRDefault="0070068F" w:rsidP="0070068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proofErr w:type="gramStart"/>
            <w:r w:rsidRPr="0070068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kernel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70068F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disabled</w:t>
            </w:r>
            <w:proofErr w:type="spellEnd"/>
            <w:proofErr w:type="gramEnd"/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7006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70068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false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</w:p>
          <w:p w14:paraId="60F7DBAD" w14:textId="77777777" w:rsidR="0070068F" w:rsidRPr="0070068F" w:rsidRDefault="0070068F" w:rsidP="0070068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r w:rsidRPr="0070068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memoriaInput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70068F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disabled</w:t>
            </w:r>
            <w:proofErr w:type="spellEnd"/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7006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70068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false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  <w:proofErr w:type="gramEnd"/>
          </w:p>
          <w:p w14:paraId="1FB3631A" w14:textId="77777777" w:rsidR="0070068F" w:rsidRPr="0070068F" w:rsidRDefault="0070068F" w:rsidP="0070068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proofErr w:type="gramStart"/>
            <w:r w:rsidRPr="0070068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btnApagar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70068F">
              <w:rPr>
                <w:rFonts w:ascii="Consolas" w:eastAsia="Times New Roman" w:hAnsi="Consolas" w:cs="Times New Roman"/>
                <w:color w:val="FE4450"/>
                <w:sz w:val="21"/>
                <w:szCs w:val="21"/>
                <w:lang w:val="en-US" w:eastAsia="es-CO"/>
              </w:rPr>
              <w:t>style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70068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display</w:t>
            </w:r>
            <w:proofErr w:type="spellEnd"/>
            <w:proofErr w:type="gramEnd"/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7006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70068F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'none'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</w:p>
          <w:p w14:paraId="3FED9B76" w14:textId="77777777" w:rsidR="0070068F" w:rsidRPr="0070068F" w:rsidRDefault="0070068F" w:rsidP="0070068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proofErr w:type="gramStart"/>
            <w:r w:rsidRPr="0070068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btnEncender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70068F">
              <w:rPr>
                <w:rFonts w:ascii="Consolas" w:eastAsia="Times New Roman" w:hAnsi="Consolas" w:cs="Times New Roman"/>
                <w:color w:val="FE4450"/>
                <w:sz w:val="21"/>
                <w:szCs w:val="21"/>
                <w:lang w:val="en-US" w:eastAsia="es-CO"/>
              </w:rPr>
              <w:t>style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70068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display</w:t>
            </w:r>
            <w:proofErr w:type="spellEnd"/>
            <w:proofErr w:type="gramEnd"/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7006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70068F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'inline-block'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</w:p>
          <w:p w14:paraId="1971CE7E" w14:textId="77777777" w:rsidR="0070068F" w:rsidRPr="0070068F" w:rsidRDefault="0070068F" w:rsidP="0070068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proofErr w:type="gramStart"/>
            <w:r w:rsidRPr="0070068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modo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70068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innerHTML</w:t>
            </w:r>
            <w:proofErr w:type="spellEnd"/>
            <w:proofErr w:type="gramEnd"/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7006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70068F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'Modo kernel'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</w:p>
          <w:p w14:paraId="3E0B7C55" w14:textId="77777777" w:rsidR="0070068F" w:rsidRPr="0070068F" w:rsidRDefault="0070068F" w:rsidP="0070068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proofErr w:type="gramStart"/>
            <w:r w:rsidRPr="0070068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files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70068F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disabled</w:t>
            </w:r>
            <w:proofErr w:type="spellEnd"/>
            <w:proofErr w:type="gramEnd"/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7006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70068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</w:p>
          <w:p w14:paraId="59ADAA6F" w14:textId="77777777" w:rsidR="0070068F" w:rsidRPr="0070068F" w:rsidRDefault="0070068F" w:rsidP="0070068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r w:rsidRPr="0070068F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btnMemoria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70068F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CO" w:eastAsia="es-CO"/>
              </w:rPr>
              <w:t>disabled</w:t>
            </w:r>
            <w:proofErr w:type="spellEnd"/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7006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  <w:t>=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70068F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CO" w:eastAsia="es-CO"/>
              </w:rPr>
              <w:t>false</w:t>
            </w: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;</w:t>
            </w:r>
          </w:p>
          <w:p w14:paraId="76705131" w14:textId="77777777" w:rsidR="0070068F" w:rsidRPr="0070068F" w:rsidRDefault="0070068F" w:rsidP="0070068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70068F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}</w:t>
            </w:r>
          </w:p>
          <w:p w14:paraId="207A106A" w14:textId="0CC38328" w:rsidR="004C6866" w:rsidRPr="004C6866" w:rsidRDefault="004C6866" w:rsidP="004C6866">
            <w:pPr>
              <w:rPr>
                <w:lang w:val="es-CO" w:bidi="es-ES"/>
              </w:rPr>
            </w:pPr>
            <w:r>
              <w:rPr>
                <w:lang w:val="es-CO" w:bidi="es-ES"/>
              </w:rPr>
              <w:t xml:space="preserve"> </w:t>
            </w:r>
          </w:p>
          <w:p w14:paraId="61D7E94B" w14:textId="4AAD02D9" w:rsidR="00F86DED" w:rsidRPr="00906BCA" w:rsidRDefault="00D265A9" w:rsidP="00F86DED">
            <w:pPr>
              <w:pStyle w:val="Ttulo2"/>
              <w:rPr>
                <w:lang w:val="es-CO" w:bidi="es-ES"/>
              </w:rPr>
            </w:pPr>
            <w:r>
              <w:t xml:space="preserve">Función </w:t>
            </w:r>
            <w:proofErr w:type="spellStart"/>
            <w:proofErr w:type="gramStart"/>
            <w:r w:rsidR="0070068F">
              <w:t>LeerArchivo</w:t>
            </w:r>
            <w:proofErr w:type="spellEnd"/>
            <w:r w:rsidR="0070068F">
              <w:t>(</w:t>
            </w:r>
            <w:proofErr w:type="gramEnd"/>
            <w:r w:rsidR="0070068F">
              <w:t>)</w:t>
            </w:r>
            <w:r w:rsidR="00F86DED" w:rsidRPr="00906BCA">
              <w:rPr>
                <w:lang w:val="es-CO" w:bidi="es-ES"/>
              </w:rPr>
              <w:t xml:space="preserve"> </w:t>
            </w:r>
            <w:r w:rsidRPr="00906BCA">
              <w:rPr>
                <w:lang w:val="es-CO" w:bidi="es-ES"/>
              </w:rPr>
              <w:t>:</w:t>
            </w:r>
          </w:p>
          <w:p w14:paraId="141198D8" w14:textId="26567793" w:rsidR="00510FC0" w:rsidRDefault="00993DBF" w:rsidP="00D265A9">
            <w:pPr>
              <w:rPr>
                <w:lang w:val="es-CO" w:bidi="es-ES"/>
              </w:rPr>
            </w:pPr>
            <w:r w:rsidRPr="00993DBF">
              <w:rPr>
                <w:lang w:val="es-CO" w:bidi="es-ES"/>
              </w:rPr>
              <w:t>Está funció</w:t>
            </w:r>
            <w:r w:rsidR="00247020">
              <w:rPr>
                <w:lang w:val="es-CO" w:bidi="es-ES"/>
              </w:rPr>
              <w:t>n con el archivo ya seleccionado</w:t>
            </w:r>
            <w:r w:rsidR="00E17DFD">
              <w:rPr>
                <w:lang w:val="es-CO" w:bidi="es-ES"/>
              </w:rPr>
              <w:t xml:space="preserve"> tipado con </w:t>
            </w:r>
            <w:r w:rsidR="00247020">
              <w:rPr>
                <w:lang w:val="es-CO" w:bidi="es-ES"/>
              </w:rPr>
              <w:t>‘.ch’</w:t>
            </w:r>
            <w:r w:rsidR="007E3CED">
              <w:rPr>
                <w:lang w:val="es-CO" w:bidi="es-ES"/>
              </w:rPr>
              <w:t xml:space="preserve">, así permitiendo el procesamiento </w:t>
            </w:r>
            <w:r w:rsidR="00510FC0">
              <w:rPr>
                <w:lang w:val="es-CO" w:bidi="es-ES"/>
              </w:rPr>
              <w:t>y la</w:t>
            </w:r>
            <w:r w:rsidR="007E3CED">
              <w:rPr>
                <w:lang w:val="es-CO" w:bidi="es-ES"/>
              </w:rPr>
              <w:t xml:space="preserve"> verificación de sintaxis, </w:t>
            </w:r>
            <w:r w:rsidR="00AB6B30">
              <w:rPr>
                <w:lang w:val="es-CO" w:bidi="es-ES"/>
              </w:rPr>
              <w:t>con lo cual, se puede agregar la lista con los archivos permitidos dentro del espacio de memoria</w:t>
            </w:r>
            <w:r w:rsidR="006E7EFD">
              <w:rPr>
                <w:lang w:val="es-CO" w:bidi="es-ES"/>
              </w:rPr>
              <w:t>, en el contenedor de memoria</w:t>
            </w:r>
            <w:r w:rsidR="00307048">
              <w:rPr>
                <w:lang w:val="es-CO" w:bidi="es-ES"/>
              </w:rPr>
              <w:t xml:space="preserve">. Por otro </w:t>
            </w:r>
            <w:r w:rsidR="00510FC0">
              <w:rPr>
                <w:lang w:val="es-CO" w:bidi="es-ES"/>
              </w:rPr>
              <w:t>lado,</w:t>
            </w:r>
            <w:r w:rsidR="00307048">
              <w:rPr>
                <w:lang w:val="es-CO" w:bidi="es-ES"/>
              </w:rPr>
              <w:t xml:space="preserve"> se hace la correcta lectura de las instrucciones que crean variables y entradas, </w:t>
            </w:r>
            <w:r w:rsidR="00510FC0">
              <w:rPr>
                <w:lang w:val="es-CO" w:bidi="es-ES"/>
              </w:rPr>
              <w:t xml:space="preserve">para agregarlas en sus correspondientes contenedores. </w:t>
            </w:r>
          </w:p>
          <w:p w14:paraId="175B57AA" w14:textId="55EA058C" w:rsidR="00AF25CD" w:rsidRDefault="00AF25CD" w:rsidP="00D265A9">
            <w:pPr>
              <w:rPr>
                <w:lang w:val="es-CO" w:bidi="es-ES"/>
              </w:rPr>
            </w:pPr>
          </w:p>
          <w:p w14:paraId="13789C05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function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leerArchivo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US" w:eastAsia="es-CO"/>
              </w:rPr>
              <w:t>evento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150627FD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r w:rsidRPr="00AF25C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n-US" w:eastAsia="es-CO"/>
              </w:rPr>
              <w:t>//console.log(</w:t>
            </w:r>
            <w:proofErr w:type="spellStart"/>
            <w:proofErr w:type="gramStart"/>
            <w:r w:rsidRPr="00AF25C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n-US" w:eastAsia="es-CO"/>
              </w:rPr>
              <w:t>evento.target</w:t>
            </w:r>
            <w:proofErr w:type="gramEnd"/>
            <w:r w:rsidRPr="00AF25C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n-US" w:eastAsia="es-CO"/>
              </w:rPr>
              <w:t>.files.length</w:t>
            </w:r>
            <w:proofErr w:type="spellEnd"/>
            <w:r w:rsidRPr="00AF25C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n-US" w:eastAsia="es-CO"/>
              </w:rPr>
              <w:t>);</w:t>
            </w:r>
          </w:p>
          <w:p w14:paraId="2838C2EB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for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&lt;</w:t>
            </w:r>
            <w:proofErr w:type="spellStart"/>
            <w:r w:rsidRPr="00AF25C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US" w:eastAsia="es-CO"/>
              </w:rPr>
              <w:t>evento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target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files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length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++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249A7914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proofErr w:type="gram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document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getElementById</w:t>
            </w:r>
            <w:proofErr w:type="spellEnd"/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instrucciones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).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innerHTML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""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</w:p>
          <w:p w14:paraId="5523C796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proofErr w:type="gram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document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getElementById</w:t>
            </w:r>
            <w:proofErr w:type="spellEnd"/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'variables'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).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innerHTML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""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</w:p>
          <w:p w14:paraId="58AC9EBB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proofErr w:type="gram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document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getElementById</w:t>
            </w:r>
            <w:proofErr w:type="spellEnd"/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etiquetas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).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innerHTML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""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</w:p>
          <w:p w14:paraId="71525295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archivo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proofErr w:type="gramStart"/>
            <w:r w:rsidRPr="00AF25C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US" w:eastAsia="es-CO"/>
              </w:rPr>
              <w:t>evento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target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files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];</w:t>
            </w:r>
          </w:p>
          <w:p w14:paraId="7E37187C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proofErr w:type="gramStart"/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procesarArchivo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proofErr w:type="gramEnd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archivo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,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function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AF25C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US" w:eastAsia="es-CO"/>
              </w:rPr>
              <w:t>result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22B33EB7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lArchivo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[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];</w:t>
            </w:r>
            <w:proofErr w:type="gramEnd"/>
          </w:p>
          <w:p w14:paraId="5179BB16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lArchivo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proofErr w:type="gramStart"/>
            <w:r w:rsidRPr="00AF25CD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US" w:eastAsia="es-CO"/>
              </w:rPr>
              <w:t>result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split</w:t>
            </w:r>
            <w:proofErr w:type="spellEnd"/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\n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</w:p>
          <w:p w14:paraId="460B1535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for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&lt;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lArchivo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length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++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32396068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lArchivo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""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5E343A90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lArchivo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splice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, 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2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  <w:proofErr w:type="gramEnd"/>
          </w:p>
          <w:p w14:paraId="14B79CC7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}</w:t>
            </w:r>
          </w:p>
          <w:p w14:paraId="6306386F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}</w:t>
            </w:r>
          </w:p>
          <w:p w14:paraId="00AFF8BC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listaPrueba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[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];</w:t>
            </w:r>
            <w:proofErr w:type="gramEnd"/>
          </w:p>
          <w:p w14:paraId="79E5E1D1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r w:rsidRPr="00AF25C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n-US" w:eastAsia="es-CO"/>
              </w:rPr>
              <w:t>//console.log(</w:t>
            </w:r>
            <w:proofErr w:type="spellStart"/>
            <w:r w:rsidRPr="00AF25C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n-US" w:eastAsia="es-CO"/>
              </w:rPr>
              <w:t>lArchivo</w:t>
            </w:r>
            <w:proofErr w:type="spellEnd"/>
            <w:proofErr w:type="gramStart"/>
            <w:r w:rsidRPr="00AF25C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n-US" w:eastAsia="es-CO"/>
              </w:rPr>
              <w:t>);</w:t>
            </w:r>
            <w:proofErr w:type="gramEnd"/>
          </w:p>
          <w:p w14:paraId="0314FE80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for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proofErr w:type="gramEnd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of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lArchivo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57741EFC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listaPrueba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push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proofErr w:type="spellStart"/>
            <w:proofErr w:type="gram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instruccion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split</w:t>
            </w:r>
            <w:proofErr w:type="spellEnd"/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' 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))</w:t>
            </w:r>
          </w:p>
          <w:p w14:paraId="1CD58304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</w:p>
          <w:p w14:paraId="460FF649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function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proofErr w:type="gramStart"/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verificarSintaxis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6D683372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</w:p>
          <w:p w14:paraId="518A8FF4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for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proofErr w:type="gramEnd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of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listaPrueba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4BC16113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nueva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54B60326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65A39C33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lastRenderedPageBreak/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'lea'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50AC30BC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78D67ED3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cargue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57CC5F62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567420D2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almacene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401BF98C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0C4140DC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vaya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3E61F8F6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4F98C251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vayasi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32638C2C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3005394B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etiqueta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5373CCC2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1C831881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sume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6C4FC129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4AB239DB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reste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3262590E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01FF4768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multiplique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396301AD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264419BA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divida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1D9BB0D1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78DAF6E6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potencia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033EBF82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19458BB6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'modulo'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1C0D826A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4D50D6F4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concatene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31531C31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5C6D5D90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elimine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6AAB4E61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48EABCC0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'Y'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7057DF99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7629E637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'O'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4071D314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69BB6CEC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'NO'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564E7E96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1C5B2D11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muestre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70DCA037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5AFB6347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imprima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791C7A06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54823336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retorne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21F38259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15DC611C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porcentaje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42861B4E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2DD258A7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}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{</w:t>
            </w:r>
          </w:p>
          <w:p w14:paraId="799FC5EC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false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  <w:proofErr w:type="gramEnd"/>
          </w:p>
          <w:p w14:paraId="0178E4FA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}</w:t>
            </w:r>
          </w:p>
          <w:p w14:paraId="15F4F036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}</w:t>
            </w:r>
          </w:p>
          <w:p w14:paraId="70B01398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}</w:t>
            </w:r>
          </w:p>
          <w:p w14:paraId="2DEC9A9B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</w:p>
          <w:p w14:paraId="68F3E939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bool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proofErr w:type="gramStart"/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verificarSintaxis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</w:p>
          <w:p w14:paraId="70472365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sum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kernel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value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listaPrueba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length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  <w:proofErr w:type="gramEnd"/>
          </w:p>
          <w:p w14:paraId="7425C4E9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lastRenderedPageBreak/>
              <w:t>    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console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log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sum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  <w:proofErr w:type="gramEnd"/>
          </w:p>
          <w:p w14:paraId="68001C26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console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log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sum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&lt;=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4450"/>
                <w:sz w:val="21"/>
                <w:szCs w:val="21"/>
                <w:lang w:val="en-US" w:eastAsia="es-CO"/>
              </w:rPr>
              <w:t>Number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memoriaInput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value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));</w:t>
            </w:r>
          </w:p>
          <w:p w14:paraId="6744C13C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bool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&amp;&amp;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sum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&lt;=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4450"/>
                <w:sz w:val="21"/>
                <w:szCs w:val="21"/>
                <w:lang w:val="en-US" w:eastAsia="es-CO"/>
              </w:rPr>
              <w:t>Number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memoriaInput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value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)) {</w:t>
            </w:r>
          </w:p>
          <w:p w14:paraId="53B5F60F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console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log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listaPrueba</w:t>
            </w:r>
            <w:proofErr w:type="spellEnd"/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  <w:proofErr w:type="gramEnd"/>
          </w:p>
          <w:p w14:paraId="06AD806F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for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proofErr w:type="gramEnd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of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listaPrueba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4924D3C7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lFinal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push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</w:t>
            </w:r>
          </w:p>
          <w:p w14:paraId="24DD4EA3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}</w:t>
            </w:r>
          </w:p>
          <w:p w14:paraId="591E98C8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cont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4450"/>
                <w:sz w:val="21"/>
                <w:szCs w:val="21"/>
                <w:lang w:val="en-US" w:eastAsia="es-CO"/>
              </w:rPr>
              <w:t>Number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kernel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value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1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  <w:proofErr w:type="gramEnd"/>
          </w:p>
          <w:p w14:paraId="05D81B22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for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proofErr w:type="gramEnd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recorrer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of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lFinal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4E959F19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proofErr w:type="gram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recorrer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cont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5D056150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    </w:t>
            </w:r>
            <w:proofErr w:type="spellStart"/>
            <w:proofErr w:type="gram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recorrer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shift</w:t>
            </w:r>
            <w:proofErr w:type="spellEnd"/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();</w:t>
            </w:r>
          </w:p>
          <w:p w14:paraId="32733519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}</w:t>
            </w:r>
          </w:p>
          <w:p w14:paraId="08C8BD4D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cont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++</w:t>
            </w:r>
          </w:p>
          <w:p w14:paraId="1812F5D0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}</w:t>
            </w:r>
          </w:p>
          <w:p w14:paraId="2A6CE0F0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w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4450"/>
                <w:sz w:val="21"/>
                <w:szCs w:val="21"/>
                <w:lang w:val="en-US" w:eastAsia="es-CO"/>
              </w:rPr>
              <w:t>Number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kernel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value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1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</w:p>
          <w:p w14:paraId="2DFE2FC1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for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k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of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lFinal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0B7ACD6B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proofErr w:type="spellStart"/>
            <w:proofErr w:type="gram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k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unshift</w:t>
            </w:r>
            <w:proofErr w:type="spellEnd"/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w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</w:p>
          <w:p w14:paraId="01272E3C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w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  <w:proofErr w:type="gramEnd"/>
          </w:p>
          <w:p w14:paraId="5725554A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}</w:t>
            </w:r>
          </w:p>
          <w:p w14:paraId="4E45D924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contador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  <w:proofErr w:type="gramEnd"/>
          </w:p>
          <w:p w14:paraId="68A8168A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arrayMemoria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[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];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</w:p>
          <w:p w14:paraId="13758B85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suma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kernel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value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lFinal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length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  <w:proofErr w:type="gramEnd"/>
          </w:p>
          <w:p w14:paraId="1F762990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arrayMemoria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push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'0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Acumulador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  <w:proofErr w:type="gramEnd"/>
          </w:p>
          <w:p w14:paraId="13252E4A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for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</w:t>
            </w:r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1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 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&lt;=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memoriaInput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value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 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++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146D9079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&lt;=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kernel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value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4A4C1F4A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   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arrayMemoria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push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`</w:t>
            </w:r>
            <w:r w:rsidRPr="00AF25CD">
              <w:rPr>
                <w:rFonts w:ascii="Consolas" w:eastAsia="Times New Roman" w:hAnsi="Consolas" w:cs="Times New Roman"/>
                <w:color w:val="72F1B8"/>
                <w:sz w:val="21"/>
                <w:szCs w:val="21"/>
                <w:lang w:val="en-US" w:eastAsia="es-CO"/>
              </w:rPr>
              <w:t>${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</w:t>
            </w:r>
            <w:r w:rsidRPr="00AF25CD">
              <w:rPr>
                <w:rFonts w:ascii="Consolas" w:eastAsia="Times New Roman" w:hAnsi="Consolas" w:cs="Times New Roman"/>
                <w:color w:val="72F1B8"/>
                <w:sz w:val="21"/>
                <w:szCs w:val="21"/>
                <w:lang w:val="en-US" w:eastAsia="es-CO"/>
              </w:rPr>
              <w:t>}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 CHSO_V2021`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  <w:proofErr w:type="gramEnd"/>
          </w:p>
          <w:p w14:paraId="65592F99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}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&gt;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kernel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value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&amp;&amp;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&lt;=</w:t>
            </w:r>
            <w:proofErr w:type="spellStart"/>
            <w:proofErr w:type="gram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suma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){</w:t>
            </w:r>
            <w:proofErr w:type="gramEnd"/>
          </w:p>
          <w:p w14:paraId="2983F8FE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   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arrayMemoria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push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lFinal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[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contador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]);</w:t>
            </w:r>
          </w:p>
          <w:p w14:paraId="46F3FE24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            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contador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++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; </w:t>
            </w:r>
          </w:p>
          <w:p w14:paraId="19698B10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{</w:t>
            </w:r>
          </w:p>
          <w:p w14:paraId="0108B271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   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arrayMemoria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push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</w:t>
            </w:r>
          </w:p>
          <w:p w14:paraId="45B2536B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}</w:t>
            </w:r>
          </w:p>
          <w:p w14:paraId="65371CD1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</w:p>
          <w:p w14:paraId="0E596747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}</w:t>
            </w:r>
          </w:p>
          <w:p w14:paraId="16DBD11B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console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log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arrayMemoria</w:t>
            </w:r>
            <w:proofErr w:type="spellEnd"/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  <w:proofErr w:type="gramEnd"/>
          </w:p>
          <w:p w14:paraId="09F1C923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document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getElementById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'memoria'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).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innerHTML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arrayMemoria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join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'&lt;br&gt;&lt;/br&gt;'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</w:p>
          <w:p w14:paraId="1BBDEC67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let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instrucciones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arrayMemoria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slice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+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kernel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CO" w:eastAsia="es-CO"/>
              </w:rPr>
              <w:t>value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+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CO" w:eastAsia="es-CO"/>
              </w:rPr>
              <w:t>1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,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+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suma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+</w:t>
            </w:r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CO" w:eastAsia="es-CO"/>
              </w:rPr>
              <w:t>1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);</w:t>
            </w:r>
          </w:p>
          <w:p w14:paraId="6022F718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    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console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log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instrucciones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);</w:t>
            </w:r>
          </w:p>
          <w:p w14:paraId="386E3F17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   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let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listaVariables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[];</w:t>
            </w:r>
          </w:p>
          <w:p w14:paraId="78773A5B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let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listaEtiquetas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[]; </w:t>
            </w:r>
            <w:r w:rsidRPr="00AF25CD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CO" w:eastAsia="es-CO"/>
              </w:rPr>
              <w:t>//Lista para variables y etiquetas para Mostrar en el div</w:t>
            </w:r>
          </w:p>
          <w:p w14:paraId="1106AF92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for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proofErr w:type="gramEnd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linea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of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instrucciones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488A26EA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proofErr w:type="gram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linea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1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nueva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7703C5A8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   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listaVariables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push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linea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</w:t>
            </w:r>
          </w:p>
          <w:p w14:paraId="66C2B863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}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proofErr w:type="gram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linea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1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AF25CD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etiqueta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57289FA1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    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listaEtiquetas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push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linea</w:t>
            </w:r>
            <w:proofErr w:type="spellEnd"/>
            <w:proofErr w:type="gramStart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  <w:proofErr w:type="gramEnd"/>
          </w:p>
          <w:p w14:paraId="4C80D262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}</w:t>
            </w:r>
          </w:p>
          <w:p w14:paraId="0513CCDA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}</w:t>
            </w:r>
          </w:p>
          <w:p w14:paraId="63A6731A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document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getElementById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'instrucciones'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).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innerHTML</w:t>
            </w:r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instrucciones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join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'&lt;br&gt;&lt;/br&gt;'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</w:p>
          <w:p w14:paraId="039A9739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document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getElementById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'variables'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).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innerHTML</w:t>
            </w:r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listaVariables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join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'&lt;br&gt;&lt;/br&gt;'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</w:p>
          <w:p w14:paraId="5CA812F6" w14:textId="77777777" w:rsidR="00AF25CD" w:rsidRPr="00906BCA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906BC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document</w:t>
            </w: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906BC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getElementById</w:t>
            </w: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906BCA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'etiquetas'</w:t>
            </w: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).</w:t>
            </w:r>
            <w:r w:rsidRPr="00906BC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innerHTML</w:t>
            </w:r>
            <w:r w:rsidRPr="00906BC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906BC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listaEtiquetas</w:t>
            </w: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906BC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join</w:t>
            </w: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906BCA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'&lt;br&gt;&lt;/br&gt;'</w:t>
            </w: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</w:p>
          <w:p w14:paraId="36EC5C7B" w14:textId="77777777" w:rsidR="00AF25CD" w:rsidRPr="00906BCA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lastRenderedPageBreak/>
              <w:t>        </w:t>
            </w:r>
          </w:p>
          <w:p w14:paraId="24A4B0DA" w14:textId="77777777" w:rsidR="00AF25CD" w:rsidRPr="00906BCA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</w:p>
          <w:p w14:paraId="5D2170B0" w14:textId="77777777" w:rsidR="00AF25CD" w:rsidRPr="00906BCA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</w:p>
          <w:p w14:paraId="66ECF371" w14:textId="77777777" w:rsidR="00AF25CD" w:rsidRPr="00906BCA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} </w:t>
            </w:r>
            <w:r w:rsidRPr="00906BC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{</w:t>
            </w:r>
          </w:p>
          <w:p w14:paraId="2B441849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document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getElementById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'instrucciones'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).</w:t>
            </w:r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innerHTML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  <w:t>=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'Error de sintaxis'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;</w:t>
            </w:r>
          </w:p>
          <w:p w14:paraId="6E646103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    </w:t>
            </w:r>
            <w:proofErr w:type="spellStart"/>
            <w:proofErr w:type="gramStart"/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alert</w:t>
            </w:r>
            <w:proofErr w:type="spell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proofErr w:type="gramEnd"/>
            <w:r w:rsidRPr="00AF25CD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'Error de sintaxis'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);</w:t>
            </w:r>
          </w:p>
          <w:p w14:paraId="1BEAAEA5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    </w:t>
            </w:r>
            <w:proofErr w:type="spellStart"/>
            <w:proofErr w:type="gramStart"/>
            <w:r w:rsidRPr="00AF25CD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location</w:t>
            </w: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AF25CD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reload</w:t>
            </w:r>
            <w:proofErr w:type="spellEnd"/>
            <w:proofErr w:type="gramEnd"/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();</w:t>
            </w:r>
          </w:p>
          <w:p w14:paraId="153AC1D7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}</w:t>
            </w:r>
          </w:p>
          <w:p w14:paraId="0A2B1D0A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</w:p>
          <w:p w14:paraId="3305CA7F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});</w:t>
            </w:r>
          </w:p>
          <w:p w14:paraId="00363704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}</w:t>
            </w:r>
          </w:p>
          <w:p w14:paraId="3AE955DE" w14:textId="77777777" w:rsidR="00AF25CD" w:rsidRPr="00AF25CD" w:rsidRDefault="00AF25CD" w:rsidP="00AF25CD">
            <w:pPr>
              <w:shd w:val="clear" w:color="auto" w:fill="262335"/>
              <w:spacing w:after="240"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</w:p>
          <w:p w14:paraId="248FEF15" w14:textId="77777777" w:rsidR="00AF25CD" w:rsidRPr="00AF25CD" w:rsidRDefault="00AF25CD" w:rsidP="00AF25C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AF25CD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}</w:t>
            </w:r>
          </w:p>
          <w:p w14:paraId="206DD583" w14:textId="77777777" w:rsidR="00AF25CD" w:rsidRDefault="00AF25CD" w:rsidP="00D265A9">
            <w:pPr>
              <w:rPr>
                <w:lang w:val="es-CO" w:bidi="es-ES"/>
              </w:rPr>
            </w:pPr>
          </w:p>
          <w:p w14:paraId="571DF198" w14:textId="764CE2AD" w:rsidR="00AF25CD" w:rsidRPr="00AF25CD" w:rsidRDefault="00AF25CD" w:rsidP="00AF25CD">
            <w:pPr>
              <w:pStyle w:val="Ttulo2"/>
              <w:rPr>
                <w:lang w:val="es-CO" w:bidi="es-ES"/>
              </w:rPr>
            </w:pPr>
            <w:r>
              <w:t xml:space="preserve">Función </w:t>
            </w:r>
            <w:proofErr w:type="spellStart"/>
            <w:proofErr w:type="gramStart"/>
            <w:r w:rsidR="002249B8">
              <w:t>ProcesarArchivo</w:t>
            </w:r>
            <w:proofErr w:type="spellEnd"/>
            <w:r>
              <w:t>(</w:t>
            </w:r>
            <w:proofErr w:type="gramEnd"/>
            <w:r>
              <w:t>)</w:t>
            </w:r>
            <w:r w:rsidRPr="00AF25CD">
              <w:rPr>
                <w:lang w:val="es-CO" w:bidi="es-ES"/>
              </w:rPr>
              <w:t xml:space="preserve"> :</w:t>
            </w:r>
          </w:p>
          <w:p w14:paraId="3CE19666" w14:textId="21FE779B" w:rsidR="00D265A9" w:rsidRDefault="002249B8" w:rsidP="00D265A9">
            <w:pPr>
              <w:rPr>
                <w:lang w:val="es-CO" w:bidi="es-ES"/>
              </w:rPr>
            </w:pPr>
            <w:r>
              <w:rPr>
                <w:lang w:val="es-CO" w:bidi="es-ES"/>
              </w:rPr>
              <w:t xml:space="preserve">Función que entra como parámetro de otra función se llama </w:t>
            </w:r>
            <w:proofErr w:type="spellStart"/>
            <w:r>
              <w:rPr>
                <w:lang w:val="es-CO" w:bidi="es-ES"/>
              </w:rPr>
              <w:t>callback</w:t>
            </w:r>
            <w:proofErr w:type="spellEnd"/>
            <w:r>
              <w:rPr>
                <w:lang w:val="es-CO" w:bidi="es-ES"/>
              </w:rPr>
              <w:t xml:space="preserve">, en este caso, cumple la función de </w:t>
            </w:r>
            <w:r w:rsidR="00B92A31">
              <w:rPr>
                <w:lang w:val="es-CO" w:bidi="es-ES"/>
              </w:rPr>
              <w:t xml:space="preserve">parámetro de una función anónima que </w:t>
            </w:r>
            <w:r w:rsidR="00773C5F">
              <w:rPr>
                <w:lang w:val="es-CO" w:bidi="es-ES"/>
              </w:rPr>
              <w:t xml:space="preserve">trae </w:t>
            </w:r>
            <w:r w:rsidR="002E674F">
              <w:rPr>
                <w:lang w:val="es-CO" w:bidi="es-ES"/>
              </w:rPr>
              <w:t>el resultado, con el cual va a ir modificando las instrucciones del archivo, e ir añadiéndolo en un arregl</w:t>
            </w:r>
            <w:r w:rsidR="001172EC">
              <w:rPr>
                <w:lang w:val="es-CO" w:bidi="es-ES"/>
              </w:rPr>
              <w:t>o con los elementos</w:t>
            </w:r>
            <w:r w:rsidR="00603CEE">
              <w:rPr>
                <w:lang w:val="es-CO" w:bidi="es-ES"/>
              </w:rPr>
              <w:t xml:space="preserve"> depurados de espacios. </w:t>
            </w:r>
          </w:p>
          <w:p w14:paraId="3A3F4CE7" w14:textId="3EFF0515" w:rsidR="00CD49A2" w:rsidRDefault="00CD49A2" w:rsidP="00D265A9">
            <w:pPr>
              <w:rPr>
                <w:lang w:val="es-CO" w:bidi="es-ES"/>
              </w:rPr>
            </w:pPr>
            <w:r>
              <w:rPr>
                <w:lang w:val="es-CO" w:bidi="es-ES"/>
              </w:rPr>
              <w:t xml:space="preserve">Además de esto permite revisar </w:t>
            </w:r>
            <w:r w:rsidR="00D774C5">
              <w:rPr>
                <w:lang w:val="es-CO" w:bidi="es-ES"/>
              </w:rPr>
              <w:t>ir comparando si el tamaño de las líneas de instrucciones con los archivos seleccionados, exceden el espacio de memoria</w:t>
            </w:r>
            <w:r w:rsidR="00414DF3">
              <w:rPr>
                <w:lang w:val="es-CO" w:bidi="es-ES"/>
              </w:rPr>
              <w:t>.</w:t>
            </w:r>
          </w:p>
          <w:p w14:paraId="15BF3D46" w14:textId="77777777" w:rsidR="0029510A" w:rsidRPr="0029510A" w:rsidRDefault="0029510A" w:rsidP="0029510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29510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function</w:t>
            </w:r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proofErr w:type="gramStart"/>
            <w:r w:rsidRPr="0029510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procesarArchivo</w:t>
            </w:r>
            <w:proofErr w:type="spellEnd"/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proofErr w:type="gramEnd"/>
            <w:r w:rsidRPr="0029510A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US" w:eastAsia="es-CO"/>
              </w:rPr>
              <w:t>ch</w:t>
            </w:r>
            <w:proofErr w:type="spellEnd"/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, </w:t>
            </w:r>
            <w:r w:rsidRPr="0029510A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US" w:eastAsia="es-CO"/>
              </w:rPr>
              <w:t>callback</w:t>
            </w:r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649E73FB" w14:textId="77777777" w:rsidR="0029510A" w:rsidRPr="0029510A" w:rsidRDefault="0029510A" w:rsidP="0029510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r w:rsidRPr="0029510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var</w:t>
            </w:r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29510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reader</w:t>
            </w:r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295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29510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new</w:t>
            </w:r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proofErr w:type="gramStart"/>
            <w:r w:rsidRPr="0029510A">
              <w:rPr>
                <w:rFonts w:ascii="Consolas" w:eastAsia="Times New Roman" w:hAnsi="Consolas" w:cs="Times New Roman"/>
                <w:color w:val="FE4450"/>
                <w:sz w:val="21"/>
                <w:szCs w:val="21"/>
                <w:lang w:val="en-US" w:eastAsia="es-CO"/>
              </w:rPr>
              <w:t>FileReader</w:t>
            </w:r>
            <w:proofErr w:type="spellEnd"/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gramEnd"/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</w:p>
          <w:p w14:paraId="2DD43DF3" w14:textId="77777777" w:rsidR="0029510A" w:rsidRPr="0029510A" w:rsidRDefault="0029510A" w:rsidP="0029510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proofErr w:type="gramStart"/>
            <w:r w:rsidRPr="0029510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reader</w:t>
            </w:r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29510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readAsText</w:t>
            </w:r>
            <w:proofErr w:type="spellEnd"/>
            <w:proofErr w:type="gramEnd"/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29510A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US" w:eastAsia="es-CO"/>
              </w:rPr>
              <w:t>ch</w:t>
            </w:r>
            <w:proofErr w:type="spellEnd"/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</w:p>
          <w:p w14:paraId="42595DFB" w14:textId="77777777" w:rsidR="0029510A" w:rsidRPr="0029510A" w:rsidRDefault="0029510A" w:rsidP="0029510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proofErr w:type="gramStart"/>
            <w:r w:rsidRPr="0029510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reader</w:t>
            </w:r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29510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onload</w:t>
            </w:r>
            <w:proofErr w:type="spellEnd"/>
            <w:proofErr w:type="gramEnd"/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295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29510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function</w:t>
            </w:r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() {</w:t>
            </w:r>
          </w:p>
          <w:p w14:paraId="797743B1" w14:textId="77777777" w:rsidR="0029510A" w:rsidRPr="0029510A" w:rsidRDefault="0029510A" w:rsidP="0029510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29510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callback</w:t>
            </w:r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proofErr w:type="gramStart"/>
            <w:r w:rsidRPr="0029510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reader</w:t>
            </w:r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29510A">
              <w:rPr>
                <w:rFonts w:ascii="Consolas" w:eastAsia="Times New Roman" w:hAnsi="Consolas" w:cs="Times New Roman"/>
                <w:color w:val="FE4450"/>
                <w:sz w:val="21"/>
                <w:szCs w:val="21"/>
                <w:lang w:val="en-US" w:eastAsia="es-CO"/>
              </w:rPr>
              <w:t>result</w:t>
            </w:r>
            <w:proofErr w:type="spellEnd"/>
            <w:proofErr w:type="gramEnd"/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</w:p>
          <w:p w14:paraId="6F6CD183" w14:textId="77777777" w:rsidR="0029510A" w:rsidRPr="0029510A" w:rsidRDefault="0029510A" w:rsidP="0029510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}</w:t>
            </w:r>
          </w:p>
          <w:p w14:paraId="3CAE844D" w14:textId="77777777" w:rsidR="0029510A" w:rsidRPr="0029510A" w:rsidRDefault="0029510A" w:rsidP="0029510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29510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</w:p>
          <w:p w14:paraId="5872BC29" w14:textId="77777777" w:rsidR="0029510A" w:rsidRPr="00D42DEB" w:rsidRDefault="0029510A" w:rsidP="00D265A9">
            <w:pPr>
              <w:rPr>
                <w:lang w:val="en-US" w:bidi="es-ES"/>
              </w:rPr>
            </w:pPr>
          </w:p>
          <w:p w14:paraId="591632AA" w14:textId="43A27B93" w:rsidR="00414DF3" w:rsidRPr="00D42DEB" w:rsidRDefault="00414DF3" w:rsidP="00D265A9">
            <w:pPr>
              <w:rPr>
                <w:lang w:val="en-US" w:bidi="es-ES"/>
              </w:rPr>
            </w:pPr>
          </w:p>
          <w:p w14:paraId="54DE9F5E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proofErr w:type="spellStart"/>
            <w:proofErr w:type="gramStart"/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procesarArchivo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proofErr w:type="gramEnd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archivo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,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function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D42DE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US" w:eastAsia="es-CO"/>
              </w:rPr>
              <w:t>result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7B94B60E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lArchivo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[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];</w:t>
            </w:r>
            <w:proofErr w:type="gramEnd"/>
          </w:p>
          <w:p w14:paraId="13194048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lArchivo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proofErr w:type="gramStart"/>
            <w:r w:rsidRPr="00D42DE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US" w:eastAsia="es-CO"/>
              </w:rPr>
              <w:t>result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split</w:t>
            </w:r>
            <w:proofErr w:type="spellEnd"/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\n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</w:p>
          <w:p w14:paraId="4AC3D41C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for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&lt;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lArchivo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length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++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55AD1ABA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lArchivo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""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6CE72244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lArchivo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splice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, 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2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  <w:proofErr w:type="gramEnd"/>
          </w:p>
          <w:p w14:paraId="7A1A7C97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}</w:t>
            </w:r>
          </w:p>
          <w:p w14:paraId="652AB0A7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}</w:t>
            </w:r>
          </w:p>
          <w:p w14:paraId="31C7E3FD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listaPrueba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[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];</w:t>
            </w:r>
            <w:proofErr w:type="gramEnd"/>
          </w:p>
          <w:p w14:paraId="5C823B46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r w:rsidRPr="00D42DEB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n-US" w:eastAsia="es-CO"/>
              </w:rPr>
              <w:t>//console.log(</w:t>
            </w:r>
            <w:proofErr w:type="spellStart"/>
            <w:r w:rsidRPr="00D42DEB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n-US" w:eastAsia="es-CO"/>
              </w:rPr>
              <w:t>lArchivo</w:t>
            </w:r>
            <w:proofErr w:type="spellEnd"/>
            <w:proofErr w:type="gramStart"/>
            <w:r w:rsidRPr="00D42DEB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n-US" w:eastAsia="es-CO"/>
              </w:rPr>
              <w:t>);</w:t>
            </w:r>
            <w:proofErr w:type="gramEnd"/>
          </w:p>
          <w:p w14:paraId="0B28C885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for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proofErr w:type="gramEnd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of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lArchivo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36A152DC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listaPrueba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push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proofErr w:type="spellStart"/>
            <w:proofErr w:type="gram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instruccion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split</w:t>
            </w:r>
            <w:proofErr w:type="spellEnd"/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' 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))</w:t>
            </w:r>
          </w:p>
          <w:p w14:paraId="65F492C4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</w:p>
          <w:p w14:paraId="72AF6907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function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proofErr w:type="gramStart"/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verificarSintaxis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4E5D2D19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</w:p>
          <w:p w14:paraId="67980626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for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proofErr w:type="gramEnd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of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listaPrueba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4E30D97D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nueva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431469A6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0125EBF6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'lea'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26D9EA00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10F2CD3B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cargue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4DB81D7F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lastRenderedPageBreak/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2B507727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almacene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48F7E570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6929E475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vaya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072E567E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17B8C82A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vayasi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26E3A310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05F3724F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etiqueta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6774FDD7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0E3B0357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sume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08FBD91B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40C492A3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reste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503A4909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6710C598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multiplique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09794492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0C483B2E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divida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4A1318A5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59A54FFA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potencia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35FA0216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532EDEC8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'modulo'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482581DC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61F3C1A4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concatene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5F589FEC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65FBF76D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elimine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0E4FF082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2BCA71E3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'Y'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107FCFF5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1259B037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'O'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15C9E907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7DFD6A1C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'NO'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7DDCB9B1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17CCAF84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muestre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22762A4E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2A41B386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imprima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3590F692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154FFF2E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retorne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38FD4DC5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689D5209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porcentaje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76610A71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03DA95D4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}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{</w:t>
            </w:r>
          </w:p>
          <w:p w14:paraId="73B29465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false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  <w:proofErr w:type="gramEnd"/>
          </w:p>
          <w:p w14:paraId="24F3D13E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}</w:t>
            </w:r>
          </w:p>
          <w:p w14:paraId="38AEF664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}</w:t>
            </w:r>
          </w:p>
          <w:p w14:paraId="2B2F1D04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}</w:t>
            </w:r>
          </w:p>
          <w:p w14:paraId="4978EF41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</w:p>
          <w:p w14:paraId="3F7F716C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bool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proofErr w:type="gramStart"/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verificarSintaxis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</w:p>
          <w:p w14:paraId="172F09CA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sum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kernel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value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listaPrueba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length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  <w:proofErr w:type="gramEnd"/>
          </w:p>
          <w:p w14:paraId="02973DCA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console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log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sum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  <w:proofErr w:type="gramEnd"/>
          </w:p>
          <w:p w14:paraId="7F2A12B8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console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log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sum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&lt;=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4450"/>
                <w:sz w:val="21"/>
                <w:szCs w:val="21"/>
                <w:lang w:val="en-US" w:eastAsia="es-CO"/>
              </w:rPr>
              <w:t>Number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memoriaInput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value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));</w:t>
            </w:r>
          </w:p>
          <w:p w14:paraId="0C1D20B9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bool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&amp;&amp;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sum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&lt;=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4450"/>
                <w:sz w:val="21"/>
                <w:szCs w:val="21"/>
                <w:lang w:val="en-US" w:eastAsia="es-CO"/>
              </w:rPr>
              <w:t>Number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memoriaInput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value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)) {</w:t>
            </w:r>
          </w:p>
          <w:p w14:paraId="547D17C5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lastRenderedPageBreak/>
              <w:t>        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console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log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listaPrueba</w:t>
            </w:r>
            <w:proofErr w:type="spellEnd"/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  <w:proofErr w:type="gramEnd"/>
          </w:p>
          <w:p w14:paraId="5E05D41B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for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proofErr w:type="gramEnd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of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listaPrueba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20A6ED19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lFinal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push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</w:t>
            </w:r>
          </w:p>
          <w:p w14:paraId="3EE29107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}</w:t>
            </w:r>
          </w:p>
          <w:p w14:paraId="14E2952F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cont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4450"/>
                <w:sz w:val="21"/>
                <w:szCs w:val="21"/>
                <w:lang w:val="en-US" w:eastAsia="es-CO"/>
              </w:rPr>
              <w:t>Number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kernel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value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1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  <w:proofErr w:type="gramEnd"/>
          </w:p>
          <w:p w14:paraId="5381E52B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for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proofErr w:type="gramEnd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recorrer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of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lFinal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39418C32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proofErr w:type="gram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recorrer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cont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22AC3162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    </w:t>
            </w:r>
            <w:proofErr w:type="spellStart"/>
            <w:proofErr w:type="gram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recorrer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shift</w:t>
            </w:r>
            <w:proofErr w:type="spellEnd"/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();</w:t>
            </w:r>
          </w:p>
          <w:p w14:paraId="42EF4090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}</w:t>
            </w:r>
          </w:p>
          <w:p w14:paraId="6F8CA47C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cont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++</w:t>
            </w:r>
          </w:p>
          <w:p w14:paraId="018F1087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}</w:t>
            </w:r>
          </w:p>
          <w:p w14:paraId="6879B8AC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w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4450"/>
                <w:sz w:val="21"/>
                <w:szCs w:val="21"/>
                <w:lang w:val="en-US" w:eastAsia="es-CO"/>
              </w:rPr>
              <w:t>Number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kernel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value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1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</w:p>
          <w:p w14:paraId="20AE9014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for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k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of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lFinal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63DA1C4A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proofErr w:type="spellStart"/>
            <w:proofErr w:type="gram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k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unshift</w:t>
            </w:r>
            <w:proofErr w:type="spellEnd"/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w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</w:p>
          <w:p w14:paraId="417C3898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w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  <w:proofErr w:type="gramEnd"/>
          </w:p>
          <w:p w14:paraId="559406C5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}</w:t>
            </w:r>
          </w:p>
          <w:p w14:paraId="2AD48E75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contador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  <w:proofErr w:type="gramEnd"/>
          </w:p>
          <w:p w14:paraId="3769DEA5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arrayMemoria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[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];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</w:p>
          <w:p w14:paraId="738F25FF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suma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kernel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value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lFinal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length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  <w:proofErr w:type="gramEnd"/>
          </w:p>
          <w:p w14:paraId="55B1A178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arrayMemoria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push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'0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Acumulador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  <w:proofErr w:type="gramEnd"/>
          </w:p>
          <w:p w14:paraId="1A8C5FEC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for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let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</w:t>
            </w:r>
            <w:r w:rsidRPr="00D42D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1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 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&lt;=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memoriaInput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value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 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++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1648A6B8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&lt;=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kernel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value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7C30AD58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   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arrayMemoria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push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`</w:t>
            </w:r>
            <w:r w:rsidRPr="00D42DEB">
              <w:rPr>
                <w:rFonts w:ascii="Consolas" w:eastAsia="Times New Roman" w:hAnsi="Consolas" w:cs="Times New Roman"/>
                <w:color w:val="72F1B8"/>
                <w:sz w:val="21"/>
                <w:szCs w:val="21"/>
                <w:lang w:val="en-US" w:eastAsia="es-CO"/>
              </w:rPr>
              <w:t>${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</w:t>
            </w:r>
            <w:r w:rsidRPr="00D42DEB">
              <w:rPr>
                <w:rFonts w:ascii="Consolas" w:eastAsia="Times New Roman" w:hAnsi="Consolas" w:cs="Times New Roman"/>
                <w:color w:val="72F1B8"/>
                <w:sz w:val="21"/>
                <w:szCs w:val="21"/>
                <w:lang w:val="en-US" w:eastAsia="es-CO"/>
              </w:rPr>
              <w:t>}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 CHSO_V2021`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  <w:proofErr w:type="gramEnd"/>
          </w:p>
          <w:p w14:paraId="7276F443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}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&gt;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kernel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value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&amp;&amp;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&lt;=</w:t>
            </w:r>
            <w:proofErr w:type="spellStart"/>
            <w:proofErr w:type="gram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suma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){</w:t>
            </w:r>
            <w:proofErr w:type="gramEnd"/>
          </w:p>
          <w:p w14:paraId="5885B2BD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   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arrayMemoria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push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lFinal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[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contador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]);</w:t>
            </w:r>
          </w:p>
          <w:p w14:paraId="1C26D501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            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contador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++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; </w:t>
            </w:r>
          </w:p>
          <w:p w14:paraId="18C640C3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{</w:t>
            </w:r>
          </w:p>
          <w:p w14:paraId="08AF3190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   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arrayMemoria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push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s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</w:t>
            </w:r>
          </w:p>
          <w:p w14:paraId="440D280B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}</w:t>
            </w:r>
          </w:p>
          <w:p w14:paraId="47C619D1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</w:p>
          <w:p w14:paraId="15D94F61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}</w:t>
            </w:r>
          </w:p>
          <w:p w14:paraId="4CC6F7A8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console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log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arrayMemoria</w:t>
            </w:r>
            <w:proofErr w:type="spellEnd"/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  <w:proofErr w:type="gramEnd"/>
          </w:p>
          <w:p w14:paraId="0817C373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document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getElementById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'memoria'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).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innerHTML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arrayMemoria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join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'&lt;br&gt;&lt;/br&gt;'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</w:p>
          <w:p w14:paraId="12B1B6F9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let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instrucciones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  <w:t>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arrayMemoria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slice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+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kernel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CO" w:eastAsia="es-CO"/>
              </w:rPr>
              <w:t>value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+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CO" w:eastAsia="es-CO"/>
              </w:rPr>
              <w:t>1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,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+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suma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+</w:t>
            </w:r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s-CO" w:eastAsia="es-CO"/>
              </w:rPr>
              <w:t>1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);</w:t>
            </w:r>
          </w:p>
          <w:p w14:paraId="46C517AB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    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console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log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instrucciones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);</w:t>
            </w:r>
          </w:p>
          <w:p w14:paraId="1229D138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   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let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listaVariables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  <w:t>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[];</w:t>
            </w:r>
          </w:p>
          <w:p w14:paraId="694BF981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CO" w:eastAsia="es-CO"/>
              </w:rPr>
              <w:t>let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listaEtiquetas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  <w:t>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[]; </w:t>
            </w:r>
            <w:r w:rsidRPr="00D42DEB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CO" w:eastAsia="es-CO"/>
              </w:rPr>
              <w:t>//Lista para variables y etiquetas para Mostrar en el div</w:t>
            </w:r>
          </w:p>
          <w:p w14:paraId="22AFB17E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for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proofErr w:type="gramEnd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linea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of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instrucciones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4938EA44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proofErr w:type="gram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linea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1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nueva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27801516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   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listaVariables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push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linea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</w:t>
            </w:r>
          </w:p>
          <w:p w14:paraId="77B5B36C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}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proofErr w:type="gram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linea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1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D42DE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etiqueta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10B12C8D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    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listaEtiquetas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push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linea</w:t>
            </w:r>
            <w:proofErr w:type="spellEnd"/>
            <w:proofErr w:type="gramStart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  <w:proofErr w:type="gramEnd"/>
          </w:p>
          <w:p w14:paraId="7806C981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}</w:t>
            </w:r>
          </w:p>
          <w:p w14:paraId="376D411E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}</w:t>
            </w:r>
          </w:p>
          <w:p w14:paraId="7567DB0F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document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getElementById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'instrucciones'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).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innerHTML</w:t>
            </w:r>
            <w:r w:rsidRPr="00D42D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instrucciones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join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'&lt;br&gt;&lt;/br&gt;'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</w:p>
          <w:p w14:paraId="2C4BD360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document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getElementById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'variables'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).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innerHTML</w:t>
            </w:r>
            <w:r w:rsidRPr="00D42D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listaVariables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join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'&lt;br&gt;&lt;/br&gt;'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</w:p>
          <w:p w14:paraId="73F8C657" w14:textId="77777777" w:rsidR="00D42DEB" w:rsidRPr="00906BCA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906BC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document</w:t>
            </w: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906BC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getElementById</w:t>
            </w: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906BCA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'etiquetas'</w:t>
            </w: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).</w:t>
            </w:r>
            <w:r w:rsidRPr="00906BC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innerHTML</w:t>
            </w:r>
            <w:r w:rsidRPr="00906BC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>=</w:t>
            </w: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906BC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listaEtiquetas</w:t>
            </w: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.</w:t>
            </w:r>
            <w:r w:rsidRPr="00906BC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join</w:t>
            </w: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r w:rsidRPr="00906BCA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'&lt;br&gt;&lt;/br&gt;'</w:t>
            </w: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);</w:t>
            </w:r>
          </w:p>
          <w:p w14:paraId="29DDE7DA" w14:textId="77777777" w:rsidR="00D42DEB" w:rsidRPr="00906BCA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</w:p>
          <w:p w14:paraId="41144D91" w14:textId="77777777" w:rsidR="00D42DEB" w:rsidRPr="00906BCA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</w:p>
          <w:p w14:paraId="42F0966E" w14:textId="77777777" w:rsidR="00D42DEB" w:rsidRPr="00906BCA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</w:p>
          <w:p w14:paraId="22C7E33D" w14:textId="77777777" w:rsidR="00D42DEB" w:rsidRPr="00906BCA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lastRenderedPageBreak/>
              <w:t>    } </w:t>
            </w:r>
            <w:r w:rsidRPr="00906BC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{</w:t>
            </w:r>
          </w:p>
          <w:p w14:paraId="69655680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906BCA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document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getElementById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'instrucciones'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).</w:t>
            </w:r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innerHTML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CO" w:eastAsia="es-CO"/>
              </w:rPr>
              <w:t>=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</w:t>
            </w:r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'Error de sintaxis'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;</w:t>
            </w:r>
          </w:p>
          <w:p w14:paraId="6FB4674E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    </w:t>
            </w:r>
            <w:proofErr w:type="spellStart"/>
            <w:proofErr w:type="gramStart"/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alert</w:t>
            </w:r>
            <w:proofErr w:type="spell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</w:t>
            </w:r>
            <w:proofErr w:type="gramEnd"/>
            <w:r w:rsidRPr="00D42DE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CO" w:eastAsia="es-CO"/>
              </w:rPr>
              <w:t>'Error de sintaxis'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);</w:t>
            </w:r>
          </w:p>
          <w:p w14:paraId="76EC105F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    </w:t>
            </w:r>
            <w:proofErr w:type="spellStart"/>
            <w:proofErr w:type="gramStart"/>
            <w:r w:rsidRPr="00D42DE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CO" w:eastAsia="es-CO"/>
              </w:rPr>
              <w:t>location</w:t>
            </w: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.</w:t>
            </w:r>
            <w:r w:rsidRPr="00D42DE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CO" w:eastAsia="es-CO"/>
              </w:rPr>
              <w:t>reload</w:t>
            </w:r>
            <w:proofErr w:type="spellEnd"/>
            <w:proofErr w:type="gramEnd"/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();</w:t>
            </w:r>
          </w:p>
          <w:p w14:paraId="593D0239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}</w:t>
            </w:r>
          </w:p>
          <w:p w14:paraId="148B2C56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</w:p>
          <w:p w14:paraId="3A309ABC" w14:textId="77777777" w:rsidR="00D42DEB" w:rsidRPr="00D42DEB" w:rsidRDefault="00D42DEB" w:rsidP="00D42DE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D42DE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});</w:t>
            </w:r>
          </w:p>
          <w:p w14:paraId="4B6B8BBF" w14:textId="77777777" w:rsidR="00414DF3" w:rsidRPr="00CD49A2" w:rsidRDefault="00414DF3" w:rsidP="00D265A9">
            <w:pPr>
              <w:rPr>
                <w:lang w:val="es-CO" w:bidi="es-ES"/>
              </w:rPr>
            </w:pPr>
          </w:p>
          <w:p w14:paraId="035BCB97" w14:textId="77777777" w:rsidR="0051511F" w:rsidRDefault="0051511F" w:rsidP="0051511F">
            <w:pPr>
              <w:pStyle w:val="Ttulo2"/>
            </w:pPr>
            <w:r>
              <w:t xml:space="preserve">FUNCIÓN </w:t>
            </w:r>
            <w:proofErr w:type="spellStart"/>
            <w:proofErr w:type="gramStart"/>
            <w:r>
              <w:t>VerificarSintaxis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739E0385" w14:textId="77777777" w:rsidR="0051511F" w:rsidRPr="006D2B17" w:rsidRDefault="0051511F" w:rsidP="0051511F">
            <w:pPr>
              <w:pStyle w:val="Ttulo2"/>
              <w:rPr>
                <w:lang w:val="es-CO"/>
              </w:rPr>
            </w:pPr>
            <w:r w:rsidRPr="006D2B17">
              <w:rPr>
                <w:lang w:val="es-CO" w:bidi="es-ES"/>
              </w:rPr>
              <w:t xml:space="preserve"> </w:t>
            </w:r>
          </w:p>
          <w:p w14:paraId="0FF9F0D7" w14:textId="2809FC64" w:rsidR="0051511F" w:rsidRDefault="0051511F" w:rsidP="0051511F">
            <w:r>
              <w:t xml:space="preserve">Está función permite identificar las líneas de texto en el archivo seleccionado, </w:t>
            </w:r>
            <w:proofErr w:type="spellStart"/>
            <w:r>
              <w:t>y</w:t>
            </w:r>
            <w:proofErr w:type="spellEnd"/>
            <w:r>
              <w:t xml:space="preserve"> identificar si son instrucciones permitidas dentro de la lectura del </w:t>
            </w:r>
            <w:proofErr w:type="spellStart"/>
            <w:r>
              <w:t>ChMaquina</w:t>
            </w:r>
            <w:proofErr w:type="spellEnd"/>
            <w:r>
              <w:t>. Y si no lo es, devuelve un ‘Error de sintaxis’.</w:t>
            </w:r>
          </w:p>
          <w:p w14:paraId="22244B17" w14:textId="65618520" w:rsidR="0051511F" w:rsidRDefault="0051511F" w:rsidP="0051511F"/>
          <w:p w14:paraId="63353FFC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function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proofErr w:type="gramStart"/>
            <w:r w:rsidRPr="001A3FE3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 w:eastAsia="es-CO"/>
              </w:rPr>
              <w:t>verificarSintaxis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gram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0CE4A328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</w:p>
          <w:p w14:paraId="3A53EBA1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for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proofErr w:type="gramEnd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of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listaPrueba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40835EDF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</w:t>
            </w:r>
            <w:proofErr w:type="gramEnd"/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</w:t>
            </w:r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nueva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0ADB739F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1FEF4FBD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1A3FE3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'lea'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3AD2C93F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437F4995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1A3FE3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cargue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0536AEDA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1DDE8CE2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1A3FE3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almacene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7DCF699A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19133F4B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1A3FE3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vaya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126FEDF3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6B08449D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1A3FE3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vayasi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373D23DC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3F958D42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1A3FE3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etiqueta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6758EAC0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5932B66B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1A3FE3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sume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098D0B94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0301E50A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1A3FE3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reste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7ABC73EA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2AB7DC8F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1A3FE3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multiplique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6A9530CA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787DA339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1A3FE3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divida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06EBCCDA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1F1E8683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1A3FE3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potencia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711B15B8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371D34A5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1A3FE3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'modulo'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76798112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2E59754B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1A3FE3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concatene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38F58B7F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3EF56B64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1A3FE3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elimine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6825B684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09D7C1F8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1A3FE3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'Y'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3538FCAB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66420116" w14:textId="24952D5F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1A3FE3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'O'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0D30A873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lastRenderedPageBreak/>
              <w:t>    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1EBAF622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1A3FE3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'NO'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05812C3B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478A778D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1A3FE3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muestre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261924D5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2DA6B33B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1A3FE3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imprima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6F36AC95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1F87BB47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1A3FE3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retorne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3528630B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696C6513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}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proofErr w:type="gram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if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 w:eastAsia="es-CO"/>
              </w:rPr>
              <w:t>instruccion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[</w:t>
            </w:r>
            <w:r w:rsidRPr="001A3FE3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val="en-US" w:eastAsia="es-CO"/>
              </w:rPr>
              <w:t>0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]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==</w:t>
            </w:r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proofErr w:type="spellStart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porcentaje</w:t>
            </w:r>
            <w:proofErr w:type="spellEnd"/>
            <w:r w:rsidRPr="001A3FE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 w:eastAsia="es-CO"/>
              </w:rPr>
              <w:t>'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) {</w:t>
            </w:r>
          </w:p>
          <w:p w14:paraId="7E6E8010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true</w:t>
            </w:r>
            <w:proofErr w:type="gramEnd"/>
          </w:p>
          <w:p w14:paraId="7033D0CF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}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else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{</w:t>
            </w:r>
          </w:p>
          <w:p w14:paraId="0EDE7DBA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    </w:t>
            </w:r>
            <w:r w:rsidRPr="001A3FE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 w:eastAsia="es-CO"/>
              </w:rPr>
              <w:t>return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</w:t>
            </w:r>
            <w:proofErr w:type="gramStart"/>
            <w:r w:rsidRPr="001A3FE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 w:eastAsia="es-CO"/>
              </w:rPr>
              <w:t>false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;</w:t>
            </w:r>
            <w:proofErr w:type="gramEnd"/>
          </w:p>
          <w:p w14:paraId="088A0B09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 w:eastAsia="es-CO"/>
              </w:rPr>
              <w:t>        </w:t>
            </w: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}</w:t>
            </w:r>
          </w:p>
          <w:p w14:paraId="32D6102B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  }</w:t>
            </w:r>
          </w:p>
          <w:p w14:paraId="5937086D" w14:textId="77777777" w:rsidR="0051511F" w:rsidRPr="001A3FE3" w:rsidRDefault="0051511F" w:rsidP="0051511F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</w:pPr>
            <w:r w:rsidRPr="001A3FE3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CO" w:eastAsia="es-CO"/>
              </w:rPr>
              <w:t>  }</w:t>
            </w:r>
          </w:p>
          <w:p w14:paraId="693CF94F" w14:textId="77777777" w:rsidR="0051511F" w:rsidRDefault="0051511F" w:rsidP="0051511F"/>
          <w:p w14:paraId="5001AE11" w14:textId="4EA127FB" w:rsidR="00F86DED" w:rsidRPr="00477DA4" w:rsidRDefault="00F86DED" w:rsidP="00F86DED"/>
        </w:tc>
        <w:tc>
          <w:tcPr>
            <w:tcW w:w="20" w:type="dxa"/>
          </w:tcPr>
          <w:p w14:paraId="6B7FA980" w14:textId="77777777" w:rsidR="00C3569F" w:rsidRPr="00477DA4" w:rsidRDefault="00C3569F" w:rsidP="00B7244E"/>
        </w:tc>
      </w:tr>
    </w:tbl>
    <w:p w14:paraId="018F11DF" w14:textId="3CC8DFFB" w:rsidR="0051511F" w:rsidRDefault="0051511F" w:rsidP="004C24D7">
      <w:pPr>
        <w:pStyle w:val="Ttulo2"/>
      </w:pPr>
      <w:r>
        <w:lastRenderedPageBreak/>
        <w:t xml:space="preserve">FUNCIÓN </w:t>
      </w:r>
      <w:proofErr w:type="spellStart"/>
      <w:proofErr w:type="gramStart"/>
      <w:r>
        <w:t>mo</w:t>
      </w:r>
      <w:r w:rsidR="00756117">
        <w:t>strar</w:t>
      </w:r>
      <w:r>
        <w:t>M</w:t>
      </w:r>
      <w:r w:rsidR="00756117">
        <w:t>emoria</w:t>
      </w:r>
      <w:proofErr w:type="spellEnd"/>
      <w:r>
        <w:t>(</w:t>
      </w:r>
      <w:proofErr w:type="gramEnd"/>
      <w:r>
        <w:t>):</w:t>
      </w:r>
    </w:p>
    <w:p w14:paraId="1603E0AB" w14:textId="46A7A1F0" w:rsidR="004C24D7" w:rsidRPr="004C24D7" w:rsidRDefault="004C24D7" w:rsidP="004C24D7">
      <w:r>
        <w:t>Es una función que se activa con el estado ‘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)’, es decir, que cuando se ejecuta un click sobre este, procede a </w:t>
      </w:r>
      <w:r w:rsidR="00756117">
        <w:t>crear el contenedor de memoria y muestra el botón de cerrar</w:t>
      </w:r>
    </w:p>
    <w:p w14:paraId="5C6535E8" w14:textId="31D1ECE9" w:rsidR="004C24D7" w:rsidRDefault="004C24D7" w:rsidP="0051511F"/>
    <w:p w14:paraId="44D72FBF" w14:textId="5A9864BB" w:rsidR="004C24D7" w:rsidRPr="004C24D7" w:rsidRDefault="004C24D7" w:rsidP="004C24D7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</w:pPr>
      <w:r w:rsidRPr="004C24D7">
        <w:rPr>
          <w:rFonts w:ascii="Consolas" w:eastAsia="Times New Roman" w:hAnsi="Consolas" w:cs="Times New Roman"/>
          <w:color w:val="FEDE5D"/>
          <w:sz w:val="21"/>
          <w:szCs w:val="21"/>
          <w:lang w:val="en-US" w:eastAsia="es-CO"/>
        </w:rPr>
        <w:t>function</w:t>
      </w:r>
      <w:r w:rsidRPr="004C24D7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 </w:t>
      </w:r>
      <w:proofErr w:type="spellStart"/>
      <w:proofErr w:type="gramStart"/>
      <w:r w:rsidRPr="004C24D7">
        <w:rPr>
          <w:rFonts w:ascii="Consolas" w:eastAsia="Times New Roman" w:hAnsi="Consolas" w:cs="Times New Roman"/>
          <w:color w:val="36F9F6"/>
          <w:sz w:val="21"/>
          <w:szCs w:val="21"/>
          <w:lang w:val="en-US" w:eastAsia="es-CO"/>
        </w:rPr>
        <w:t>mo</w:t>
      </w:r>
      <w:r w:rsidR="00756117">
        <w:rPr>
          <w:rFonts w:ascii="Consolas" w:eastAsia="Times New Roman" w:hAnsi="Consolas" w:cs="Times New Roman"/>
          <w:color w:val="36F9F6"/>
          <w:sz w:val="21"/>
          <w:szCs w:val="21"/>
          <w:lang w:val="en-US" w:eastAsia="es-CO"/>
        </w:rPr>
        <w:t>strar</w:t>
      </w:r>
      <w:r w:rsidRPr="004C24D7">
        <w:rPr>
          <w:rFonts w:ascii="Consolas" w:eastAsia="Times New Roman" w:hAnsi="Consolas" w:cs="Times New Roman"/>
          <w:color w:val="36F9F6"/>
          <w:sz w:val="21"/>
          <w:szCs w:val="21"/>
          <w:lang w:val="en-US" w:eastAsia="es-CO"/>
        </w:rPr>
        <w:t>Memoria</w:t>
      </w:r>
      <w:proofErr w:type="spellEnd"/>
      <w:r w:rsidRPr="004C24D7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(</w:t>
      </w:r>
      <w:proofErr w:type="gramEnd"/>
      <w:r w:rsidRPr="004C24D7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) {</w:t>
      </w:r>
    </w:p>
    <w:p w14:paraId="0E4F9392" w14:textId="77777777" w:rsidR="004C24D7" w:rsidRPr="004C24D7" w:rsidRDefault="004C24D7" w:rsidP="004C24D7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</w:pPr>
      <w:r w:rsidRPr="004C24D7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    </w:t>
      </w:r>
      <w:proofErr w:type="spellStart"/>
      <w:proofErr w:type="gramStart"/>
      <w:r w:rsidRPr="004C24D7">
        <w:rPr>
          <w:rFonts w:ascii="Consolas" w:eastAsia="Times New Roman" w:hAnsi="Consolas" w:cs="Times New Roman"/>
          <w:color w:val="FF7EDB"/>
          <w:sz w:val="21"/>
          <w:szCs w:val="21"/>
          <w:lang w:val="en-US" w:eastAsia="es-CO"/>
        </w:rPr>
        <w:t>divMemoria</w:t>
      </w:r>
      <w:r w:rsidRPr="004C24D7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.</w:t>
      </w:r>
      <w:r w:rsidRPr="004C24D7">
        <w:rPr>
          <w:rFonts w:ascii="Consolas" w:eastAsia="Times New Roman" w:hAnsi="Consolas" w:cs="Times New Roman"/>
          <w:color w:val="FE4450"/>
          <w:sz w:val="21"/>
          <w:szCs w:val="21"/>
          <w:lang w:val="en-US" w:eastAsia="es-CO"/>
        </w:rPr>
        <w:t>style</w:t>
      </w:r>
      <w:r w:rsidRPr="004C24D7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.</w:t>
      </w:r>
      <w:r w:rsidRPr="004C24D7">
        <w:rPr>
          <w:rFonts w:ascii="Consolas" w:eastAsia="Times New Roman" w:hAnsi="Consolas" w:cs="Times New Roman"/>
          <w:color w:val="FF7EDB"/>
          <w:sz w:val="21"/>
          <w:szCs w:val="21"/>
          <w:lang w:val="en-US" w:eastAsia="es-CO"/>
        </w:rPr>
        <w:t>display</w:t>
      </w:r>
      <w:proofErr w:type="spellEnd"/>
      <w:proofErr w:type="gramEnd"/>
      <w:r w:rsidRPr="004C24D7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 </w:t>
      </w:r>
      <w:r w:rsidRPr="004C24D7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4C24D7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 </w:t>
      </w:r>
      <w:r w:rsidRPr="004C24D7">
        <w:rPr>
          <w:rFonts w:ascii="Consolas" w:eastAsia="Times New Roman" w:hAnsi="Consolas" w:cs="Times New Roman"/>
          <w:color w:val="FF8B39"/>
          <w:sz w:val="21"/>
          <w:szCs w:val="21"/>
          <w:lang w:val="en-US" w:eastAsia="es-CO"/>
        </w:rPr>
        <w:t>'block'</w:t>
      </w:r>
      <w:r w:rsidRPr="004C24D7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;</w:t>
      </w:r>
    </w:p>
    <w:p w14:paraId="1DDD1212" w14:textId="77777777" w:rsidR="004C24D7" w:rsidRPr="004C24D7" w:rsidRDefault="004C24D7" w:rsidP="004C24D7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</w:pPr>
      <w:r w:rsidRPr="004C24D7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    </w:t>
      </w:r>
      <w:proofErr w:type="spellStart"/>
      <w:proofErr w:type="gramStart"/>
      <w:r w:rsidRPr="004C24D7">
        <w:rPr>
          <w:rFonts w:ascii="Consolas" w:eastAsia="Times New Roman" w:hAnsi="Consolas" w:cs="Times New Roman"/>
          <w:color w:val="FF7EDB"/>
          <w:sz w:val="21"/>
          <w:szCs w:val="21"/>
          <w:lang w:val="en-US" w:eastAsia="es-CO"/>
        </w:rPr>
        <w:t>cerrar</w:t>
      </w:r>
      <w:r w:rsidRPr="004C24D7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.</w:t>
      </w:r>
      <w:r w:rsidRPr="004C24D7">
        <w:rPr>
          <w:rFonts w:ascii="Consolas" w:eastAsia="Times New Roman" w:hAnsi="Consolas" w:cs="Times New Roman"/>
          <w:color w:val="FE4450"/>
          <w:sz w:val="21"/>
          <w:szCs w:val="21"/>
          <w:lang w:val="en-US" w:eastAsia="es-CO"/>
        </w:rPr>
        <w:t>style</w:t>
      </w:r>
      <w:proofErr w:type="gramEnd"/>
      <w:r w:rsidRPr="004C24D7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.</w:t>
      </w:r>
      <w:r w:rsidRPr="004C24D7">
        <w:rPr>
          <w:rFonts w:ascii="Consolas" w:eastAsia="Times New Roman" w:hAnsi="Consolas" w:cs="Times New Roman"/>
          <w:color w:val="FF7EDB"/>
          <w:sz w:val="21"/>
          <w:szCs w:val="21"/>
          <w:lang w:val="en-US" w:eastAsia="es-CO"/>
        </w:rPr>
        <w:t>display</w:t>
      </w:r>
      <w:proofErr w:type="spellEnd"/>
      <w:r w:rsidRPr="004C24D7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 </w:t>
      </w:r>
      <w:r w:rsidRPr="004C24D7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4C24D7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 </w:t>
      </w:r>
      <w:r w:rsidRPr="004C24D7">
        <w:rPr>
          <w:rFonts w:ascii="Consolas" w:eastAsia="Times New Roman" w:hAnsi="Consolas" w:cs="Times New Roman"/>
          <w:color w:val="FF8B39"/>
          <w:sz w:val="21"/>
          <w:szCs w:val="21"/>
          <w:lang w:val="en-US" w:eastAsia="es-CO"/>
        </w:rPr>
        <w:t>'inline-block'</w:t>
      </w:r>
      <w:r w:rsidRPr="004C24D7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;</w:t>
      </w:r>
    </w:p>
    <w:p w14:paraId="450B01B3" w14:textId="77777777" w:rsidR="004C24D7" w:rsidRPr="004C24D7" w:rsidRDefault="004C24D7" w:rsidP="004C24D7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CO" w:eastAsia="es-CO"/>
        </w:rPr>
      </w:pPr>
      <w:r w:rsidRPr="004C24D7">
        <w:rPr>
          <w:rFonts w:ascii="Consolas" w:eastAsia="Times New Roman" w:hAnsi="Consolas" w:cs="Times New Roman"/>
          <w:color w:val="BBBBBB"/>
          <w:sz w:val="21"/>
          <w:szCs w:val="21"/>
          <w:lang w:val="es-CO" w:eastAsia="es-CO"/>
        </w:rPr>
        <w:t>}</w:t>
      </w:r>
    </w:p>
    <w:p w14:paraId="60865AF2" w14:textId="71E3C6AC" w:rsidR="00AF25CD" w:rsidRDefault="00756117" w:rsidP="00AF25CD">
      <w:r>
        <w:t>}</w:t>
      </w:r>
    </w:p>
    <w:p w14:paraId="08ED7261" w14:textId="51E2C74D" w:rsidR="00756117" w:rsidRDefault="00756117" w:rsidP="00756117">
      <w:pPr>
        <w:pStyle w:val="Ttulo2"/>
      </w:pPr>
      <w:r>
        <w:t xml:space="preserve">FUNCIÓN </w:t>
      </w:r>
      <w:proofErr w:type="spellStart"/>
      <w:proofErr w:type="gramStart"/>
      <w:r>
        <w:t>cerrarContenedor</w:t>
      </w:r>
      <w:proofErr w:type="spellEnd"/>
      <w:r>
        <w:t>(</w:t>
      </w:r>
      <w:proofErr w:type="gramEnd"/>
      <w:r>
        <w:t>):</w:t>
      </w:r>
    </w:p>
    <w:p w14:paraId="1849B255" w14:textId="6F16A477" w:rsidR="00756117" w:rsidRDefault="00756117" w:rsidP="00756117">
      <w:r>
        <w:t>Es una función que se activa con el estado ‘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)’, es decir, que cuando se ejecuta un click sobre este, procede </w:t>
      </w:r>
      <w:r w:rsidR="00FC4A95">
        <w:t>esconder el contenedor de memoria, y se esconde así mismo.</w:t>
      </w:r>
    </w:p>
    <w:p w14:paraId="1E840CCB" w14:textId="16615F35" w:rsidR="00FB1139" w:rsidRPr="00FB1139" w:rsidRDefault="00FB1139" w:rsidP="00FB1139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</w:pPr>
      <w:r w:rsidRPr="00FB1139">
        <w:rPr>
          <w:rFonts w:ascii="Consolas" w:eastAsia="Times New Roman" w:hAnsi="Consolas" w:cs="Times New Roman"/>
          <w:color w:val="FEDE5D"/>
          <w:sz w:val="21"/>
          <w:szCs w:val="21"/>
          <w:lang w:val="en-US" w:eastAsia="es-CO"/>
        </w:rPr>
        <w:t>function</w:t>
      </w:r>
      <w:r w:rsidRPr="00FB1139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 </w:t>
      </w:r>
      <w:proofErr w:type="spellStart"/>
      <w:proofErr w:type="gramStart"/>
      <w:r w:rsidRPr="00FB1139">
        <w:rPr>
          <w:rFonts w:ascii="Consolas" w:eastAsia="Times New Roman" w:hAnsi="Consolas" w:cs="Times New Roman"/>
          <w:color w:val="36F9F6"/>
          <w:sz w:val="21"/>
          <w:szCs w:val="21"/>
          <w:lang w:val="en-US" w:eastAsia="es-CO"/>
        </w:rPr>
        <w:t>cerrar</w:t>
      </w:r>
      <w:r>
        <w:rPr>
          <w:rFonts w:ascii="Consolas" w:eastAsia="Times New Roman" w:hAnsi="Consolas" w:cs="Times New Roman"/>
          <w:color w:val="36F9F6"/>
          <w:sz w:val="21"/>
          <w:szCs w:val="21"/>
          <w:lang w:val="en-US" w:eastAsia="es-CO"/>
        </w:rPr>
        <w:t>Contenedor</w:t>
      </w:r>
      <w:proofErr w:type="spellEnd"/>
      <w:r w:rsidRPr="00FB1139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(</w:t>
      </w:r>
      <w:proofErr w:type="gramEnd"/>
      <w:r w:rsidRPr="00FB1139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) {</w:t>
      </w:r>
    </w:p>
    <w:p w14:paraId="4AEB78AD" w14:textId="77777777" w:rsidR="00FB1139" w:rsidRPr="00FB1139" w:rsidRDefault="00FB1139" w:rsidP="00FB1139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</w:pPr>
      <w:r w:rsidRPr="00FB1139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    </w:t>
      </w:r>
      <w:proofErr w:type="spellStart"/>
      <w:proofErr w:type="gramStart"/>
      <w:r w:rsidRPr="00FB1139">
        <w:rPr>
          <w:rFonts w:ascii="Consolas" w:eastAsia="Times New Roman" w:hAnsi="Consolas" w:cs="Times New Roman"/>
          <w:color w:val="FF7EDB"/>
          <w:sz w:val="21"/>
          <w:szCs w:val="21"/>
          <w:lang w:val="en-US" w:eastAsia="es-CO"/>
        </w:rPr>
        <w:t>divMemoria</w:t>
      </w:r>
      <w:r w:rsidRPr="00FB1139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.</w:t>
      </w:r>
      <w:r w:rsidRPr="00FB1139">
        <w:rPr>
          <w:rFonts w:ascii="Consolas" w:eastAsia="Times New Roman" w:hAnsi="Consolas" w:cs="Times New Roman"/>
          <w:color w:val="FE4450"/>
          <w:sz w:val="21"/>
          <w:szCs w:val="21"/>
          <w:lang w:val="en-US" w:eastAsia="es-CO"/>
        </w:rPr>
        <w:t>style</w:t>
      </w:r>
      <w:r w:rsidRPr="00FB1139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.</w:t>
      </w:r>
      <w:r w:rsidRPr="00FB1139">
        <w:rPr>
          <w:rFonts w:ascii="Consolas" w:eastAsia="Times New Roman" w:hAnsi="Consolas" w:cs="Times New Roman"/>
          <w:color w:val="FF7EDB"/>
          <w:sz w:val="21"/>
          <w:szCs w:val="21"/>
          <w:lang w:val="en-US" w:eastAsia="es-CO"/>
        </w:rPr>
        <w:t>display</w:t>
      </w:r>
      <w:proofErr w:type="spellEnd"/>
      <w:proofErr w:type="gramEnd"/>
      <w:r w:rsidRPr="00FB1139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 </w:t>
      </w:r>
      <w:r w:rsidRPr="00FB1139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FB1139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 </w:t>
      </w:r>
      <w:r w:rsidRPr="00FB1139">
        <w:rPr>
          <w:rFonts w:ascii="Consolas" w:eastAsia="Times New Roman" w:hAnsi="Consolas" w:cs="Times New Roman"/>
          <w:color w:val="FF8B39"/>
          <w:sz w:val="21"/>
          <w:szCs w:val="21"/>
          <w:lang w:val="en-US" w:eastAsia="es-CO"/>
        </w:rPr>
        <w:t>'none'</w:t>
      </w:r>
      <w:r w:rsidRPr="00FB1139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;</w:t>
      </w:r>
    </w:p>
    <w:p w14:paraId="46814FC7" w14:textId="77777777" w:rsidR="00FB1139" w:rsidRPr="00FB1139" w:rsidRDefault="00FB1139" w:rsidP="00FB1139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CO" w:eastAsia="es-CO"/>
        </w:rPr>
      </w:pPr>
      <w:r w:rsidRPr="00FB1139">
        <w:rPr>
          <w:rFonts w:ascii="Consolas" w:eastAsia="Times New Roman" w:hAnsi="Consolas" w:cs="Times New Roman"/>
          <w:color w:val="BBBBBB"/>
          <w:sz w:val="21"/>
          <w:szCs w:val="21"/>
          <w:lang w:val="en-US" w:eastAsia="es-CO"/>
        </w:rPr>
        <w:t>    </w:t>
      </w:r>
      <w:proofErr w:type="spellStart"/>
      <w:proofErr w:type="gramStart"/>
      <w:r w:rsidRPr="00FB1139">
        <w:rPr>
          <w:rFonts w:ascii="Consolas" w:eastAsia="Times New Roman" w:hAnsi="Consolas" w:cs="Times New Roman"/>
          <w:color w:val="FF7EDB"/>
          <w:sz w:val="21"/>
          <w:szCs w:val="21"/>
          <w:lang w:val="es-CO" w:eastAsia="es-CO"/>
        </w:rPr>
        <w:t>cerrar</w:t>
      </w:r>
      <w:r w:rsidRPr="00FB1139">
        <w:rPr>
          <w:rFonts w:ascii="Consolas" w:eastAsia="Times New Roman" w:hAnsi="Consolas" w:cs="Times New Roman"/>
          <w:color w:val="BBBBBB"/>
          <w:sz w:val="21"/>
          <w:szCs w:val="21"/>
          <w:lang w:val="es-CO" w:eastAsia="es-CO"/>
        </w:rPr>
        <w:t>.</w:t>
      </w:r>
      <w:r w:rsidRPr="00FB1139">
        <w:rPr>
          <w:rFonts w:ascii="Consolas" w:eastAsia="Times New Roman" w:hAnsi="Consolas" w:cs="Times New Roman"/>
          <w:color w:val="FE4450"/>
          <w:sz w:val="21"/>
          <w:szCs w:val="21"/>
          <w:lang w:val="es-CO" w:eastAsia="es-CO"/>
        </w:rPr>
        <w:t>style</w:t>
      </w:r>
      <w:proofErr w:type="gramEnd"/>
      <w:r w:rsidRPr="00FB1139">
        <w:rPr>
          <w:rFonts w:ascii="Consolas" w:eastAsia="Times New Roman" w:hAnsi="Consolas" w:cs="Times New Roman"/>
          <w:color w:val="BBBBBB"/>
          <w:sz w:val="21"/>
          <w:szCs w:val="21"/>
          <w:lang w:val="es-CO" w:eastAsia="es-CO"/>
        </w:rPr>
        <w:t>.</w:t>
      </w:r>
      <w:r w:rsidRPr="00FB1139">
        <w:rPr>
          <w:rFonts w:ascii="Consolas" w:eastAsia="Times New Roman" w:hAnsi="Consolas" w:cs="Times New Roman"/>
          <w:color w:val="FF7EDB"/>
          <w:sz w:val="21"/>
          <w:szCs w:val="21"/>
          <w:lang w:val="es-CO" w:eastAsia="es-CO"/>
        </w:rPr>
        <w:t>display</w:t>
      </w:r>
      <w:proofErr w:type="spellEnd"/>
      <w:r w:rsidRPr="00FB1139">
        <w:rPr>
          <w:rFonts w:ascii="Consolas" w:eastAsia="Times New Roman" w:hAnsi="Consolas" w:cs="Times New Roman"/>
          <w:color w:val="BBBBBB"/>
          <w:sz w:val="21"/>
          <w:szCs w:val="21"/>
          <w:lang w:val="es-CO" w:eastAsia="es-CO"/>
        </w:rPr>
        <w:t> </w:t>
      </w:r>
      <w:r w:rsidRPr="00FB1139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FB1139">
        <w:rPr>
          <w:rFonts w:ascii="Consolas" w:eastAsia="Times New Roman" w:hAnsi="Consolas" w:cs="Times New Roman"/>
          <w:color w:val="BBBBBB"/>
          <w:sz w:val="21"/>
          <w:szCs w:val="21"/>
          <w:lang w:val="es-CO" w:eastAsia="es-CO"/>
        </w:rPr>
        <w:t> </w:t>
      </w:r>
      <w:r w:rsidRPr="00FB1139">
        <w:rPr>
          <w:rFonts w:ascii="Consolas" w:eastAsia="Times New Roman" w:hAnsi="Consolas" w:cs="Times New Roman"/>
          <w:color w:val="FF8B39"/>
          <w:sz w:val="21"/>
          <w:szCs w:val="21"/>
          <w:lang w:val="es-CO" w:eastAsia="es-CO"/>
        </w:rPr>
        <w:t>'</w:t>
      </w:r>
      <w:proofErr w:type="spellStart"/>
      <w:r w:rsidRPr="00FB1139">
        <w:rPr>
          <w:rFonts w:ascii="Consolas" w:eastAsia="Times New Roman" w:hAnsi="Consolas" w:cs="Times New Roman"/>
          <w:color w:val="FF8B39"/>
          <w:sz w:val="21"/>
          <w:szCs w:val="21"/>
          <w:lang w:val="es-CO" w:eastAsia="es-CO"/>
        </w:rPr>
        <w:t>none</w:t>
      </w:r>
      <w:proofErr w:type="spellEnd"/>
      <w:r w:rsidRPr="00FB1139">
        <w:rPr>
          <w:rFonts w:ascii="Consolas" w:eastAsia="Times New Roman" w:hAnsi="Consolas" w:cs="Times New Roman"/>
          <w:color w:val="FF8B39"/>
          <w:sz w:val="21"/>
          <w:szCs w:val="21"/>
          <w:lang w:val="es-CO" w:eastAsia="es-CO"/>
        </w:rPr>
        <w:t>'</w:t>
      </w:r>
    </w:p>
    <w:p w14:paraId="69DE5158" w14:textId="77777777" w:rsidR="00FB1139" w:rsidRPr="00FB1139" w:rsidRDefault="00FB1139" w:rsidP="00FB1139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CO" w:eastAsia="es-CO"/>
        </w:rPr>
      </w:pPr>
      <w:r w:rsidRPr="00FB1139">
        <w:rPr>
          <w:rFonts w:ascii="Consolas" w:eastAsia="Times New Roman" w:hAnsi="Consolas" w:cs="Times New Roman"/>
          <w:color w:val="BBBBBB"/>
          <w:sz w:val="21"/>
          <w:szCs w:val="21"/>
          <w:lang w:val="es-CO" w:eastAsia="es-CO"/>
        </w:rPr>
        <w:t>}</w:t>
      </w:r>
    </w:p>
    <w:p w14:paraId="52B06D07" w14:textId="77777777" w:rsidR="00FB1139" w:rsidRPr="004C24D7" w:rsidRDefault="00FB1139" w:rsidP="00756117"/>
    <w:p w14:paraId="4A49B68F" w14:textId="77777777" w:rsidR="00756117" w:rsidRDefault="00756117" w:rsidP="00AF25CD"/>
    <w:p w14:paraId="59BD7ED7" w14:textId="2CB21A4F" w:rsidR="00756117" w:rsidRDefault="00756117" w:rsidP="00AF25CD"/>
    <w:p w14:paraId="3A888BEB" w14:textId="5C2A3198" w:rsidR="00756117" w:rsidRPr="00AF25CD" w:rsidRDefault="00756117" w:rsidP="00AF25CD">
      <w:pPr>
        <w:sectPr w:rsidR="00756117" w:rsidRPr="00AF25CD" w:rsidSect="003A1029">
          <w:pgSz w:w="11906" w:h="16838" w:code="9"/>
          <w:pgMar w:top="1152" w:right="576" w:bottom="1152" w:left="576" w:header="289" w:footer="0" w:gutter="0"/>
          <w:cols w:space="708"/>
          <w:docGrid w:linePitch="360"/>
        </w:sectPr>
      </w:pPr>
    </w:p>
    <w:p w14:paraId="5F77693B" w14:textId="77777777" w:rsidR="004A0DED" w:rsidRPr="00477DA4" w:rsidRDefault="004A0DED" w:rsidP="00B7244E"/>
    <w:sectPr w:rsidR="004A0DED" w:rsidRPr="00477DA4" w:rsidSect="003A1029">
      <w:pgSz w:w="11906" w:h="16838" w:code="9"/>
      <w:pgMar w:top="1152" w:right="576" w:bottom="1152" w:left="576" w:header="28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E5369" w14:textId="77777777" w:rsidR="007C05CF" w:rsidRDefault="007C05CF" w:rsidP="00B7244E">
      <w:r>
        <w:separator/>
      </w:r>
    </w:p>
  </w:endnote>
  <w:endnote w:type="continuationSeparator" w:id="0">
    <w:p w14:paraId="4FA2F7DE" w14:textId="77777777" w:rsidR="007C05CF" w:rsidRDefault="007C05CF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697"/>
      <w:gridCol w:w="6293"/>
      <w:gridCol w:w="1800"/>
    </w:tblGrid>
    <w:tr w:rsidR="00AD2941" w14:paraId="117C48CD" w14:textId="77777777" w:rsidTr="002A5BA5">
      <w:trPr>
        <w:trHeight w:val="628"/>
      </w:trPr>
      <w:tc>
        <w:tcPr>
          <w:tcW w:w="2697" w:type="dxa"/>
          <w:shd w:val="clear" w:color="auto" w:fill="FFFFFF" w:themeFill="background1"/>
          <w:vAlign w:val="center"/>
        </w:tcPr>
        <w:p w14:paraId="31EDEC91" w14:textId="56532463" w:rsidR="00AD2941" w:rsidRPr="00E77D6F" w:rsidRDefault="00AD2941" w:rsidP="00B7244E">
          <w:pPr>
            <w:pStyle w:val="Piedepgina"/>
          </w:pPr>
        </w:p>
      </w:tc>
      <w:tc>
        <w:tcPr>
          <w:tcW w:w="6293" w:type="dxa"/>
          <w:shd w:val="clear" w:color="auto" w:fill="FFFFFF" w:themeFill="background1"/>
        </w:tcPr>
        <w:p w14:paraId="0F995311" w14:textId="77777777" w:rsidR="00AD2941" w:rsidRPr="00F705BA" w:rsidRDefault="00AD2941" w:rsidP="00B7244E">
          <w:pPr>
            <w:pStyle w:val="Encabezado"/>
          </w:pPr>
        </w:p>
      </w:tc>
      <w:tc>
        <w:tcPr>
          <w:tcW w:w="1800" w:type="dxa"/>
          <w:shd w:val="clear" w:color="auto" w:fill="FFFFFF" w:themeFill="background1"/>
          <w:vAlign w:val="center"/>
        </w:tcPr>
        <w:sdt>
          <w:sdtPr>
            <w:rPr>
              <w:rStyle w:val="Nmerodepgina"/>
            </w:rPr>
            <w:id w:val="396635694"/>
            <w:docPartObj>
              <w:docPartGallery w:val="Page Numbers (Bottom of Page)"/>
              <w:docPartUnique/>
            </w:docPartObj>
          </w:sdtPr>
          <w:sdtEndPr>
            <w:rPr>
              <w:rStyle w:val="Nmerodepgina"/>
            </w:rPr>
          </w:sdtEndPr>
          <w:sdtContent>
            <w:p w14:paraId="0814653B" w14:textId="77777777" w:rsidR="00AD2941" w:rsidRPr="00F705BA" w:rsidRDefault="00AD2941" w:rsidP="002A5BA5">
              <w:pPr>
                <w:pStyle w:val="Piedepgina"/>
                <w:jc w:val="right"/>
              </w:pPr>
              <w:r w:rsidRPr="00F705BA">
                <w:rPr>
                  <w:rStyle w:val="Nmerodepgina"/>
                  <w:szCs w:val="20"/>
                  <w:lang w:bidi="es-ES"/>
                </w:rPr>
                <w:fldChar w:fldCharType="begin"/>
              </w:r>
              <w:r w:rsidRPr="00F705BA">
                <w:rPr>
                  <w:rStyle w:val="Nmerodepgina"/>
                  <w:szCs w:val="20"/>
                  <w:lang w:bidi="es-ES"/>
                </w:rPr>
                <w:instrText xml:space="preserve"> PAGE </w:instrText>
              </w:r>
              <w:r w:rsidRPr="00F705BA">
                <w:rPr>
                  <w:rStyle w:val="Nmerodepgina"/>
                  <w:szCs w:val="20"/>
                  <w:lang w:bidi="es-ES"/>
                </w:rPr>
                <w:fldChar w:fldCharType="separate"/>
              </w:r>
              <w:r w:rsidR="001F3540">
                <w:rPr>
                  <w:rStyle w:val="Nmerodepgina"/>
                  <w:noProof/>
                  <w:szCs w:val="20"/>
                  <w:lang w:bidi="es-ES"/>
                </w:rPr>
                <w:t>6</w:t>
              </w:r>
              <w:r w:rsidRPr="00F705BA">
                <w:rPr>
                  <w:rStyle w:val="Nmerodepgina"/>
                  <w:szCs w:val="20"/>
                  <w:lang w:bidi="es-ES"/>
                </w:rPr>
                <w:fldChar w:fldCharType="end"/>
              </w:r>
            </w:p>
          </w:sdtContent>
        </w:sdt>
      </w:tc>
    </w:tr>
  </w:tbl>
  <w:p w14:paraId="68019512" w14:textId="77777777" w:rsidR="00AD2941" w:rsidRDefault="00AD2941" w:rsidP="00B724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4D86D" w14:textId="77777777" w:rsidR="007C05CF" w:rsidRDefault="007C05CF" w:rsidP="00B7244E">
      <w:r>
        <w:separator/>
      </w:r>
    </w:p>
  </w:footnote>
  <w:footnote w:type="continuationSeparator" w:id="0">
    <w:p w14:paraId="06E98DE6" w14:textId="77777777" w:rsidR="007C05CF" w:rsidRDefault="007C05CF" w:rsidP="00B7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305045292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7369E4AA" w14:textId="77777777" w:rsidR="0032399A" w:rsidRDefault="0032399A" w:rsidP="00B7244E">
        <w:pPr>
          <w:pStyle w:val="Encabezado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end"/>
        </w:r>
      </w:p>
    </w:sdtContent>
  </w:sdt>
  <w:p w14:paraId="40765335" w14:textId="77777777" w:rsidR="0032399A" w:rsidRDefault="0032399A" w:rsidP="00B7244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4353D" w14:textId="77777777" w:rsidR="0032399A" w:rsidRDefault="0032399A" w:rsidP="00B7244E">
    <w:pPr>
      <w:pStyle w:val="Encabezado"/>
      <w:rPr>
        <w:rStyle w:val="Nmerodepgina"/>
      </w:rPr>
    </w:pPr>
  </w:p>
  <w:p w14:paraId="244B497E" w14:textId="77777777" w:rsidR="0032399A" w:rsidRDefault="0032399A" w:rsidP="00B724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12"/>
  </w:num>
  <w:num w:numId="5">
    <w:abstractNumId w:val="10"/>
  </w:num>
  <w:num w:numId="6">
    <w:abstractNumId w:val="13"/>
  </w:num>
  <w:num w:numId="7">
    <w:abstractNumId w:val="15"/>
  </w:num>
  <w:num w:numId="8">
    <w:abstractNumId w:val="16"/>
  </w:num>
  <w:num w:numId="9">
    <w:abstractNumId w:val="18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5CF"/>
    <w:rsid w:val="00000EF7"/>
    <w:rsid w:val="00005EAD"/>
    <w:rsid w:val="00017F7A"/>
    <w:rsid w:val="00020E6F"/>
    <w:rsid w:val="00021216"/>
    <w:rsid w:val="00022EDB"/>
    <w:rsid w:val="000300EF"/>
    <w:rsid w:val="000347B0"/>
    <w:rsid w:val="0004136F"/>
    <w:rsid w:val="00044129"/>
    <w:rsid w:val="00047A4E"/>
    <w:rsid w:val="00056B1A"/>
    <w:rsid w:val="00071CB3"/>
    <w:rsid w:val="00072C42"/>
    <w:rsid w:val="000736F0"/>
    <w:rsid w:val="00073FC1"/>
    <w:rsid w:val="000749AA"/>
    <w:rsid w:val="00077537"/>
    <w:rsid w:val="000817EE"/>
    <w:rsid w:val="00090800"/>
    <w:rsid w:val="00092BF7"/>
    <w:rsid w:val="00097B3E"/>
    <w:rsid w:val="000B53FE"/>
    <w:rsid w:val="000C02E5"/>
    <w:rsid w:val="000C0C84"/>
    <w:rsid w:val="000C19DD"/>
    <w:rsid w:val="000C2126"/>
    <w:rsid w:val="000C7736"/>
    <w:rsid w:val="000D7FD4"/>
    <w:rsid w:val="000E2ADE"/>
    <w:rsid w:val="000E4DDA"/>
    <w:rsid w:val="000E5C71"/>
    <w:rsid w:val="000F426F"/>
    <w:rsid w:val="000F4644"/>
    <w:rsid w:val="00104128"/>
    <w:rsid w:val="001132E1"/>
    <w:rsid w:val="00113B0F"/>
    <w:rsid w:val="00116422"/>
    <w:rsid w:val="001172EC"/>
    <w:rsid w:val="00125DF8"/>
    <w:rsid w:val="0013152F"/>
    <w:rsid w:val="001320AC"/>
    <w:rsid w:val="00134BC2"/>
    <w:rsid w:val="00136B70"/>
    <w:rsid w:val="00140206"/>
    <w:rsid w:val="0015019A"/>
    <w:rsid w:val="00153581"/>
    <w:rsid w:val="00157746"/>
    <w:rsid w:val="0018213C"/>
    <w:rsid w:val="001840CD"/>
    <w:rsid w:val="001A26FE"/>
    <w:rsid w:val="001A3FE3"/>
    <w:rsid w:val="001A531B"/>
    <w:rsid w:val="001A6F00"/>
    <w:rsid w:val="001B28D2"/>
    <w:rsid w:val="001D13FE"/>
    <w:rsid w:val="001D1DC4"/>
    <w:rsid w:val="001D2EC5"/>
    <w:rsid w:val="001E70AA"/>
    <w:rsid w:val="001F1356"/>
    <w:rsid w:val="001F3540"/>
    <w:rsid w:val="001F3EDC"/>
    <w:rsid w:val="001F4472"/>
    <w:rsid w:val="001F5CAE"/>
    <w:rsid w:val="00206327"/>
    <w:rsid w:val="00206C67"/>
    <w:rsid w:val="002076EF"/>
    <w:rsid w:val="002249B8"/>
    <w:rsid w:val="00225E3D"/>
    <w:rsid w:val="00233294"/>
    <w:rsid w:val="002340F4"/>
    <w:rsid w:val="00236C25"/>
    <w:rsid w:val="00247020"/>
    <w:rsid w:val="00251DD0"/>
    <w:rsid w:val="00256297"/>
    <w:rsid w:val="00261F11"/>
    <w:rsid w:val="002624F0"/>
    <w:rsid w:val="002664EF"/>
    <w:rsid w:val="00266A61"/>
    <w:rsid w:val="00290570"/>
    <w:rsid w:val="002947F6"/>
    <w:rsid w:val="0029510A"/>
    <w:rsid w:val="00296B35"/>
    <w:rsid w:val="0029769D"/>
    <w:rsid w:val="00297847"/>
    <w:rsid w:val="00297E4C"/>
    <w:rsid w:val="002A0961"/>
    <w:rsid w:val="002A1D0A"/>
    <w:rsid w:val="002A3F50"/>
    <w:rsid w:val="002A5BA5"/>
    <w:rsid w:val="002B3517"/>
    <w:rsid w:val="002B6DDC"/>
    <w:rsid w:val="002B6ED1"/>
    <w:rsid w:val="002C0407"/>
    <w:rsid w:val="002C1524"/>
    <w:rsid w:val="002C3D62"/>
    <w:rsid w:val="002D306A"/>
    <w:rsid w:val="002D3E61"/>
    <w:rsid w:val="002D49C5"/>
    <w:rsid w:val="002E0DDD"/>
    <w:rsid w:val="002E2756"/>
    <w:rsid w:val="002E5244"/>
    <w:rsid w:val="002E5502"/>
    <w:rsid w:val="002E674F"/>
    <w:rsid w:val="002E70EC"/>
    <w:rsid w:val="002F16CE"/>
    <w:rsid w:val="002F3F0C"/>
    <w:rsid w:val="002F56B0"/>
    <w:rsid w:val="00307048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51FEF"/>
    <w:rsid w:val="003547D1"/>
    <w:rsid w:val="0036302B"/>
    <w:rsid w:val="003657C5"/>
    <w:rsid w:val="0037272C"/>
    <w:rsid w:val="0037798D"/>
    <w:rsid w:val="00384F04"/>
    <w:rsid w:val="003870A8"/>
    <w:rsid w:val="00387373"/>
    <w:rsid w:val="0039080A"/>
    <w:rsid w:val="00390F1C"/>
    <w:rsid w:val="00391728"/>
    <w:rsid w:val="00392774"/>
    <w:rsid w:val="00394FEC"/>
    <w:rsid w:val="003A1029"/>
    <w:rsid w:val="003A10AF"/>
    <w:rsid w:val="003A21CA"/>
    <w:rsid w:val="003C3AB3"/>
    <w:rsid w:val="003C7515"/>
    <w:rsid w:val="003D127B"/>
    <w:rsid w:val="003D181F"/>
    <w:rsid w:val="003D5CD3"/>
    <w:rsid w:val="003D630C"/>
    <w:rsid w:val="003F0520"/>
    <w:rsid w:val="003F6A04"/>
    <w:rsid w:val="00400A5D"/>
    <w:rsid w:val="00412447"/>
    <w:rsid w:val="00414DF3"/>
    <w:rsid w:val="00415473"/>
    <w:rsid w:val="00415D62"/>
    <w:rsid w:val="0042742A"/>
    <w:rsid w:val="00432FF5"/>
    <w:rsid w:val="0043454C"/>
    <w:rsid w:val="00434DEB"/>
    <w:rsid w:val="004370EB"/>
    <w:rsid w:val="004465E6"/>
    <w:rsid w:val="004500D3"/>
    <w:rsid w:val="004522CD"/>
    <w:rsid w:val="00452462"/>
    <w:rsid w:val="0046144F"/>
    <w:rsid w:val="00475139"/>
    <w:rsid w:val="00475B12"/>
    <w:rsid w:val="00477DA4"/>
    <w:rsid w:val="00484CA7"/>
    <w:rsid w:val="004A090E"/>
    <w:rsid w:val="004A0DED"/>
    <w:rsid w:val="004A6442"/>
    <w:rsid w:val="004C24D7"/>
    <w:rsid w:val="004C2B9F"/>
    <w:rsid w:val="004C5908"/>
    <w:rsid w:val="004C6866"/>
    <w:rsid w:val="004E0C50"/>
    <w:rsid w:val="004E31F6"/>
    <w:rsid w:val="004E57A1"/>
    <w:rsid w:val="004E5C7F"/>
    <w:rsid w:val="004F6E1B"/>
    <w:rsid w:val="005107DC"/>
    <w:rsid w:val="00510FC0"/>
    <w:rsid w:val="0051511F"/>
    <w:rsid w:val="005178D0"/>
    <w:rsid w:val="00520D2C"/>
    <w:rsid w:val="005221E5"/>
    <w:rsid w:val="005222E1"/>
    <w:rsid w:val="00524666"/>
    <w:rsid w:val="005255E5"/>
    <w:rsid w:val="00530530"/>
    <w:rsid w:val="005309AF"/>
    <w:rsid w:val="00532372"/>
    <w:rsid w:val="0053513F"/>
    <w:rsid w:val="00541BF5"/>
    <w:rsid w:val="005427F6"/>
    <w:rsid w:val="0054426D"/>
    <w:rsid w:val="00546C0B"/>
    <w:rsid w:val="005518C4"/>
    <w:rsid w:val="00552BC3"/>
    <w:rsid w:val="0056341A"/>
    <w:rsid w:val="005643C6"/>
    <w:rsid w:val="00567E9A"/>
    <w:rsid w:val="005708F0"/>
    <w:rsid w:val="00572FDF"/>
    <w:rsid w:val="0058196D"/>
    <w:rsid w:val="00592596"/>
    <w:rsid w:val="005931E8"/>
    <w:rsid w:val="00595414"/>
    <w:rsid w:val="0059543A"/>
    <w:rsid w:val="005A1675"/>
    <w:rsid w:val="005A43BA"/>
    <w:rsid w:val="005A75DC"/>
    <w:rsid w:val="005A7D0F"/>
    <w:rsid w:val="005B3844"/>
    <w:rsid w:val="005B7521"/>
    <w:rsid w:val="005C6076"/>
    <w:rsid w:val="005C6FD3"/>
    <w:rsid w:val="005D4761"/>
    <w:rsid w:val="005E2308"/>
    <w:rsid w:val="005E4BDF"/>
    <w:rsid w:val="006004AC"/>
    <w:rsid w:val="00603833"/>
    <w:rsid w:val="00603CEE"/>
    <w:rsid w:val="00606470"/>
    <w:rsid w:val="006068D2"/>
    <w:rsid w:val="00606C81"/>
    <w:rsid w:val="00620D24"/>
    <w:rsid w:val="00626E2F"/>
    <w:rsid w:val="006314D5"/>
    <w:rsid w:val="0063313B"/>
    <w:rsid w:val="006334B7"/>
    <w:rsid w:val="00654B90"/>
    <w:rsid w:val="006560DA"/>
    <w:rsid w:val="0066367C"/>
    <w:rsid w:val="0067284F"/>
    <w:rsid w:val="00691B3B"/>
    <w:rsid w:val="006A4ABE"/>
    <w:rsid w:val="006A692A"/>
    <w:rsid w:val="006A7F36"/>
    <w:rsid w:val="006C0101"/>
    <w:rsid w:val="006C60E6"/>
    <w:rsid w:val="006D1A41"/>
    <w:rsid w:val="006D2B17"/>
    <w:rsid w:val="006D33C2"/>
    <w:rsid w:val="006D5AB1"/>
    <w:rsid w:val="006E0CA6"/>
    <w:rsid w:val="006E5382"/>
    <w:rsid w:val="006E7EFD"/>
    <w:rsid w:val="0070068F"/>
    <w:rsid w:val="0070225B"/>
    <w:rsid w:val="00703E20"/>
    <w:rsid w:val="0070604C"/>
    <w:rsid w:val="007161C2"/>
    <w:rsid w:val="007349C2"/>
    <w:rsid w:val="007367D1"/>
    <w:rsid w:val="00752F43"/>
    <w:rsid w:val="00756117"/>
    <w:rsid w:val="00757285"/>
    <w:rsid w:val="00763721"/>
    <w:rsid w:val="007667FC"/>
    <w:rsid w:val="00766E44"/>
    <w:rsid w:val="007735A6"/>
    <w:rsid w:val="00773C5F"/>
    <w:rsid w:val="00780D61"/>
    <w:rsid w:val="007835FA"/>
    <w:rsid w:val="00791D0F"/>
    <w:rsid w:val="007B3515"/>
    <w:rsid w:val="007B4D23"/>
    <w:rsid w:val="007B5ECB"/>
    <w:rsid w:val="007B684A"/>
    <w:rsid w:val="007B744F"/>
    <w:rsid w:val="007C05CF"/>
    <w:rsid w:val="007C4FC6"/>
    <w:rsid w:val="007C5C45"/>
    <w:rsid w:val="007D74A0"/>
    <w:rsid w:val="007E3CED"/>
    <w:rsid w:val="007E4AF1"/>
    <w:rsid w:val="007E6D49"/>
    <w:rsid w:val="008154B0"/>
    <w:rsid w:val="0081777C"/>
    <w:rsid w:val="008227E5"/>
    <w:rsid w:val="0083037D"/>
    <w:rsid w:val="0083384A"/>
    <w:rsid w:val="0085479B"/>
    <w:rsid w:val="00854D35"/>
    <w:rsid w:val="00857809"/>
    <w:rsid w:val="00860169"/>
    <w:rsid w:val="00876D14"/>
    <w:rsid w:val="00876F85"/>
    <w:rsid w:val="00877027"/>
    <w:rsid w:val="008776FD"/>
    <w:rsid w:val="008817F5"/>
    <w:rsid w:val="008873D4"/>
    <w:rsid w:val="008924A2"/>
    <w:rsid w:val="008A3BAC"/>
    <w:rsid w:val="008A64AA"/>
    <w:rsid w:val="008A6DCC"/>
    <w:rsid w:val="008A7A8F"/>
    <w:rsid w:val="008B2209"/>
    <w:rsid w:val="008B4763"/>
    <w:rsid w:val="008C3364"/>
    <w:rsid w:val="008D114E"/>
    <w:rsid w:val="008D1BFA"/>
    <w:rsid w:val="008D2B3A"/>
    <w:rsid w:val="008E2877"/>
    <w:rsid w:val="008E5A83"/>
    <w:rsid w:val="008F327A"/>
    <w:rsid w:val="008F33EF"/>
    <w:rsid w:val="008F4379"/>
    <w:rsid w:val="008F670A"/>
    <w:rsid w:val="00906BCA"/>
    <w:rsid w:val="00923BE8"/>
    <w:rsid w:val="00926B0B"/>
    <w:rsid w:val="00930D4E"/>
    <w:rsid w:val="00933950"/>
    <w:rsid w:val="00936779"/>
    <w:rsid w:val="0093678C"/>
    <w:rsid w:val="00951DFD"/>
    <w:rsid w:val="00952F7D"/>
    <w:rsid w:val="009557CB"/>
    <w:rsid w:val="00957B95"/>
    <w:rsid w:val="00962443"/>
    <w:rsid w:val="009649D7"/>
    <w:rsid w:val="009777E6"/>
    <w:rsid w:val="00983EFD"/>
    <w:rsid w:val="009857E2"/>
    <w:rsid w:val="00993DBF"/>
    <w:rsid w:val="009969A9"/>
    <w:rsid w:val="009A2CEE"/>
    <w:rsid w:val="009A44BF"/>
    <w:rsid w:val="009A674C"/>
    <w:rsid w:val="009B0B83"/>
    <w:rsid w:val="009B1E6B"/>
    <w:rsid w:val="009B5DF8"/>
    <w:rsid w:val="009C4A77"/>
    <w:rsid w:val="009C780F"/>
    <w:rsid w:val="009D2C09"/>
    <w:rsid w:val="009D556B"/>
    <w:rsid w:val="009D5F51"/>
    <w:rsid w:val="009E2850"/>
    <w:rsid w:val="009E3FD5"/>
    <w:rsid w:val="009E4181"/>
    <w:rsid w:val="009E64FB"/>
    <w:rsid w:val="009F30B5"/>
    <w:rsid w:val="009F582B"/>
    <w:rsid w:val="00A00E8F"/>
    <w:rsid w:val="00A10AA5"/>
    <w:rsid w:val="00A11025"/>
    <w:rsid w:val="00A154ED"/>
    <w:rsid w:val="00A15FA6"/>
    <w:rsid w:val="00A23938"/>
    <w:rsid w:val="00A3043D"/>
    <w:rsid w:val="00A33F33"/>
    <w:rsid w:val="00A440DD"/>
    <w:rsid w:val="00A47528"/>
    <w:rsid w:val="00A532E3"/>
    <w:rsid w:val="00A73560"/>
    <w:rsid w:val="00A73B3A"/>
    <w:rsid w:val="00A76489"/>
    <w:rsid w:val="00A81B82"/>
    <w:rsid w:val="00A81D61"/>
    <w:rsid w:val="00A9026B"/>
    <w:rsid w:val="00AA429E"/>
    <w:rsid w:val="00AB3D02"/>
    <w:rsid w:val="00AB6B30"/>
    <w:rsid w:val="00AB6D54"/>
    <w:rsid w:val="00AC20E9"/>
    <w:rsid w:val="00AC2EEA"/>
    <w:rsid w:val="00AC3669"/>
    <w:rsid w:val="00AD180B"/>
    <w:rsid w:val="00AD2941"/>
    <w:rsid w:val="00AD30DE"/>
    <w:rsid w:val="00AD3C71"/>
    <w:rsid w:val="00AE1192"/>
    <w:rsid w:val="00AE536C"/>
    <w:rsid w:val="00AF25CD"/>
    <w:rsid w:val="00AF34FB"/>
    <w:rsid w:val="00AF4F54"/>
    <w:rsid w:val="00B01188"/>
    <w:rsid w:val="00B02977"/>
    <w:rsid w:val="00B105C6"/>
    <w:rsid w:val="00B10745"/>
    <w:rsid w:val="00B12732"/>
    <w:rsid w:val="00B17333"/>
    <w:rsid w:val="00B22851"/>
    <w:rsid w:val="00B24756"/>
    <w:rsid w:val="00B25B2E"/>
    <w:rsid w:val="00B3128F"/>
    <w:rsid w:val="00B33538"/>
    <w:rsid w:val="00B35702"/>
    <w:rsid w:val="00B41603"/>
    <w:rsid w:val="00B419EE"/>
    <w:rsid w:val="00B42BC4"/>
    <w:rsid w:val="00B433F6"/>
    <w:rsid w:val="00B43828"/>
    <w:rsid w:val="00B446CC"/>
    <w:rsid w:val="00B449EC"/>
    <w:rsid w:val="00B61049"/>
    <w:rsid w:val="00B65F7E"/>
    <w:rsid w:val="00B66903"/>
    <w:rsid w:val="00B714FD"/>
    <w:rsid w:val="00B71579"/>
    <w:rsid w:val="00B7244E"/>
    <w:rsid w:val="00B75049"/>
    <w:rsid w:val="00B87536"/>
    <w:rsid w:val="00B910CB"/>
    <w:rsid w:val="00B91773"/>
    <w:rsid w:val="00B92420"/>
    <w:rsid w:val="00B92A31"/>
    <w:rsid w:val="00B97733"/>
    <w:rsid w:val="00BA1AD5"/>
    <w:rsid w:val="00BA580E"/>
    <w:rsid w:val="00BB121B"/>
    <w:rsid w:val="00BB1C25"/>
    <w:rsid w:val="00BB46F5"/>
    <w:rsid w:val="00BC42D4"/>
    <w:rsid w:val="00BC758D"/>
    <w:rsid w:val="00BE266E"/>
    <w:rsid w:val="00BE4726"/>
    <w:rsid w:val="00BE4B45"/>
    <w:rsid w:val="00BE7006"/>
    <w:rsid w:val="00BE752F"/>
    <w:rsid w:val="00BF15AE"/>
    <w:rsid w:val="00BF3944"/>
    <w:rsid w:val="00C02434"/>
    <w:rsid w:val="00C04E6F"/>
    <w:rsid w:val="00C06F7E"/>
    <w:rsid w:val="00C147A6"/>
    <w:rsid w:val="00C20B82"/>
    <w:rsid w:val="00C23F12"/>
    <w:rsid w:val="00C26908"/>
    <w:rsid w:val="00C3127F"/>
    <w:rsid w:val="00C33B26"/>
    <w:rsid w:val="00C3569F"/>
    <w:rsid w:val="00C36920"/>
    <w:rsid w:val="00C4410E"/>
    <w:rsid w:val="00C46139"/>
    <w:rsid w:val="00C474EB"/>
    <w:rsid w:val="00C52023"/>
    <w:rsid w:val="00C704D3"/>
    <w:rsid w:val="00C725A9"/>
    <w:rsid w:val="00C74E0C"/>
    <w:rsid w:val="00C8305B"/>
    <w:rsid w:val="00C90907"/>
    <w:rsid w:val="00C94AFE"/>
    <w:rsid w:val="00C96BA1"/>
    <w:rsid w:val="00CA418F"/>
    <w:rsid w:val="00CB3140"/>
    <w:rsid w:val="00CB72F0"/>
    <w:rsid w:val="00CD318F"/>
    <w:rsid w:val="00CD49A2"/>
    <w:rsid w:val="00CD60EB"/>
    <w:rsid w:val="00CD7991"/>
    <w:rsid w:val="00CE071F"/>
    <w:rsid w:val="00CE1C22"/>
    <w:rsid w:val="00CE36C3"/>
    <w:rsid w:val="00CF15AF"/>
    <w:rsid w:val="00CF6BB5"/>
    <w:rsid w:val="00D00CF3"/>
    <w:rsid w:val="00D01E49"/>
    <w:rsid w:val="00D050DC"/>
    <w:rsid w:val="00D07940"/>
    <w:rsid w:val="00D20432"/>
    <w:rsid w:val="00D2068A"/>
    <w:rsid w:val="00D21FFB"/>
    <w:rsid w:val="00D22594"/>
    <w:rsid w:val="00D265A9"/>
    <w:rsid w:val="00D42AA4"/>
    <w:rsid w:val="00D42DEB"/>
    <w:rsid w:val="00D45DC4"/>
    <w:rsid w:val="00D4798A"/>
    <w:rsid w:val="00D55295"/>
    <w:rsid w:val="00D5551D"/>
    <w:rsid w:val="00D63DA0"/>
    <w:rsid w:val="00D6448C"/>
    <w:rsid w:val="00D66D6F"/>
    <w:rsid w:val="00D74131"/>
    <w:rsid w:val="00D774C5"/>
    <w:rsid w:val="00D859BB"/>
    <w:rsid w:val="00D85DC7"/>
    <w:rsid w:val="00D90F9C"/>
    <w:rsid w:val="00D95CD2"/>
    <w:rsid w:val="00DA530F"/>
    <w:rsid w:val="00DA60D5"/>
    <w:rsid w:val="00DB07D0"/>
    <w:rsid w:val="00DB5F96"/>
    <w:rsid w:val="00DB7712"/>
    <w:rsid w:val="00DC034F"/>
    <w:rsid w:val="00DC280E"/>
    <w:rsid w:val="00DC3E6D"/>
    <w:rsid w:val="00DC40C2"/>
    <w:rsid w:val="00DD1CFC"/>
    <w:rsid w:val="00DD24E1"/>
    <w:rsid w:val="00DD5E21"/>
    <w:rsid w:val="00DE11D2"/>
    <w:rsid w:val="00DF709B"/>
    <w:rsid w:val="00E01022"/>
    <w:rsid w:val="00E03227"/>
    <w:rsid w:val="00E0510F"/>
    <w:rsid w:val="00E07AE3"/>
    <w:rsid w:val="00E12350"/>
    <w:rsid w:val="00E17304"/>
    <w:rsid w:val="00E17DFD"/>
    <w:rsid w:val="00E21CD6"/>
    <w:rsid w:val="00E23988"/>
    <w:rsid w:val="00E31DF0"/>
    <w:rsid w:val="00E360CC"/>
    <w:rsid w:val="00E45B19"/>
    <w:rsid w:val="00E45CC7"/>
    <w:rsid w:val="00E51622"/>
    <w:rsid w:val="00E55818"/>
    <w:rsid w:val="00E575A3"/>
    <w:rsid w:val="00E6750C"/>
    <w:rsid w:val="00E744BD"/>
    <w:rsid w:val="00E77D6F"/>
    <w:rsid w:val="00E8689A"/>
    <w:rsid w:val="00E95FCE"/>
    <w:rsid w:val="00EA15C4"/>
    <w:rsid w:val="00EA1BBC"/>
    <w:rsid w:val="00EB17CF"/>
    <w:rsid w:val="00EB20FC"/>
    <w:rsid w:val="00EB61D9"/>
    <w:rsid w:val="00EC3B2F"/>
    <w:rsid w:val="00ED49F4"/>
    <w:rsid w:val="00ED561B"/>
    <w:rsid w:val="00ED5A5C"/>
    <w:rsid w:val="00EE6114"/>
    <w:rsid w:val="00EE65FF"/>
    <w:rsid w:val="00EF4C41"/>
    <w:rsid w:val="00EF6690"/>
    <w:rsid w:val="00F00FF2"/>
    <w:rsid w:val="00F0605D"/>
    <w:rsid w:val="00F111DC"/>
    <w:rsid w:val="00F11820"/>
    <w:rsid w:val="00F1761E"/>
    <w:rsid w:val="00F2312E"/>
    <w:rsid w:val="00F23A48"/>
    <w:rsid w:val="00F260D3"/>
    <w:rsid w:val="00F31B08"/>
    <w:rsid w:val="00F34ECA"/>
    <w:rsid w:val="00F3682B"/>
    <w:rsid w:val="00F438DC"/>
    <w:rsid w:val="00F4715A"/>
    <w:rsid w:val="00F60CE4"/>
    <w:rsid w:val="00F616A6"/>
    <w:rsid w:val="00F6267B"/>
    <w:rsid w:val="00F705BA"/>
    <w:rsid w:val="00F72251"/>
    <w:rsid w:val="00F74F95"/>
    <w:rsid w:val="00F821F2"/>
    <w:rsid w:val="00F82E92"/>
    <w:rsid w:val="00F831BE"/>
    <w:rsid w:val="00F85A46"/>
    <w:rsid w:val="00F86C35"/>
    <w:rsid w:val="00F86DED"/>
    <w:rsid w:val="00F92B2C"/>
    <w:rsid w:val="00FA2EE6"/>
    <w:rsid w:val="00FA5BC1"/>
    <w:rsid w:val="00FB1139"/>
    <w:rsid w:val="00FB2B94"/>
    <w:rsid w:val="00FC0A7D"/>
    <w:rsid w:val="00FC1A9C"/>
    <w:rsid w:val="00FC37E2"/>
    <w:rsid w:val="00FC398F"/>
    <w:rsid w:val="00FC4A95"/>
    <w:rsid w:val="00FD336E"/>
    <w:rsid w:val="00FE1E12"/>
    <w:rsid w:val="00FE36BC"/>
    <w:rsid w:val="00FE3DE5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A62D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51511F"/>
    <w:rPr>
      <w:szCs w:val="28"/>
    </w:rPr>
  </w:style>
  <w:style w:type="paragraph" w:styleId="Ttulo1">
    <w:name w:val="heading 1"/>
    <w:basedOn w:val="Normal"/>
    <w:next w:val="Normal"/>
    <w:link w:val="Ttulo1Car"/>
    <w:qFormat/>
    <w:rsid w:val="00B7244E"/>
    <w:pPr>
      <w:spacing w:before="240" w:after="120"/>
      <w:outlineLvl w:val="0"/>
    </w:pPr>
    <w:rPr>
      <w:rFonts w:asciiTheme="majorHAnsi" w:hAnsiTheme="majorHAnsi"/>
      <w:b/>
      <w:caps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1"/>
    <w:qFormat/>
    <w:rsid w:val="00391728"/>
    <w:pPr>
      <w:spacing w:before="60"/>
      <w:outlineLvl w:val="1"/>
    </w:pPr>
    <w:rPr>
      <w:b/>
      <w:color w:val="000000" w:themeColor="text1"/>
      <w:sz w:val="28"/>
      <w:szCs w:val="36"/>
    </w:rPr>
  </w:style>
  <w:style w:type="paragraph" w:styleId="Ttulo3">
    <w:name w:val="heading 3"/>
    <w:basedOn w:val="Normal"/>
    <w:next w:val="Normal"/>
    <w:link w:val="Ttulo3Car"/>
    <w:uiPriority w:val="2"/>
    <w:qFormat/>
    <w:rsid w:val="00CD318F"/>
    <w:pPr>
      <w:spacing w:after="120"/>
      <w:outlineLvl w:val="2"/>
    </w:pPr>
    <w:rPr>
      <w:caps/>
      <w:sz w:val="32"/>
    </w:rPr>
  </w:style>
  <w:style w:type="paragraph" w:styleId="Ttulo4">
    <w:name w:val="heading 4"/>
    <w:basedOn w:val="Ttulo2"/>
    <w:next w:val="Normal"/>
    <w:link w:val="Ttulo4Car"/>
    <w:uiPriority w:val="9"/>
    <w:semiHidden/>
    <w:qFormat/>
    <w:rsid w:val="00C3569F"/>
    <w:pPr>
      <w:spacing w:after="240"/>
      <w:outlineLvl w:val="3"/>
    </w:pPr>
    <w:rPr>
      <w:color w:val="FFFFFF" w:themeColor="background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 1"/>
    <w:basedOn w:val="Encabezado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Ttulo1Car">
    <w:name w:val="Título 1 Car"/>
    <w:basedOn w:val="Fuentedeprrafopredeter"/>
    <w:link w:val="Ttulo1"/>
    <w:rsid w:val="00B7244E"/>
    <w:rPr>
      <w:rFonts w:asciiTheme="majorHAnsi" w:hAnsiTheme="majorHAnsi"/>
      <w:b/>
      <w:caps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1"/>
    <w:rsid w:val="00391728"/>
    <w:rPr>
      <w:b/>
      <w:color w:val="000000" w:themeColor="text1"/>
      <w:sz w:val="28"/>
      <w:szCs w:val="36"/>
    </w:rPr>
  </w:style>
  <w:style w:type="paragraph" w:styleId="Encabezado">
    <w:name w:val="header"/>
    <w:basedOn w:val="Normal"/>
    <w:link w:val="EncabezadoC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A6F00"/>
    <w:rPr>
      <w:b/>
      <w:color w:val="FFFFFF" w:themeColor="background1"/>
      <w:sz w:val="20"/>
    </w:rPr>
  </w:style>
  <w:style w:type="paragraph" w:styleId="Piedepgina">
    <w:name w:val="footer"/>
    <w:basedOn w:val="Normal"/>
    <w:link w:val="PiedepginaC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B28D2"/>
    <w:rPr>
      <w:b/>
      <w:caps/>
      <w:color w:val="5E5E5E" w:themeColor="text2"/>
      <w:sz w:val="20"/>
    </w:rPr>
  </w:style>
  <w:style w:type="character" w:styleId="Nmerodepgina">
    <w:name w:val="page number"/>
    <w:basedOn w:val="Fuentedeprrafopredeter"/>
    <w:uiPriority w:val="99"/>
    <w:semiHidden/>
    <w:rsid w:val="0032399A"/>
  </w:style>
  <w:style w:type="character" w:customStyle="1" w:styleId="Ttulo3Car">
    <w:name w:val="Título 3 Car"/>
    <w:basedOn w:val="Fuentedeprrafopredeter"/>
    <w:link w:val="Ttulo3"/>
    <w:uiPriority w:val="2"/>
    <w:rsid w:val="00CD318F"/>
    <w:rPr>
      <w:caps/>
      <w:color w:val="FFFFFF" w:themeColor="background1"/>
      <w:sz w:val="32"/>
      <w:szCs w:val="28"/>
    </w:rPr>
  </w:style>
  <w:style w:type="paragraph" w:styleId="Cita">
    <w:name w:val="Quote"/>
    <w:basedOn w:val="Normal"/>
    <w:next w:val="Normal"/>
    <w:link w:val="CitaCar"/>
    <w:uiPriority w:val="4"/>
    <w:qFormat/>
    <w:rsid w:val="00877027"/>
    <w:rPr>
      <w:b/>
      <w:sz w:val="40"/>
      <w:szCs w:val="96"/>
    </w:rPr>
  </w:style>
  <w:style w:type="character" w:customStyle="1" w:styleId="CitaCar">
    <w:name w:val="Cita Car"/>
    <w:basedOn w:val="Fuentedeprrafopredeter"/>
    <w:link w:val="Cita"/>
    <w:uiPriority w:val="4"/>
    <w:rsid w:val="00877027"/>
    <w:rPr>
      <w:b/>
      <w:color w:val="FFFFFF" w:themeColor="background1"/>
      <w:sz w:val="40"/>
      <w:szCs w:val="96"/>
    </w:rPr>
  </w:style>
  <w:style w:type="character" w:styleId="Textodelmarcadordeposicin">
    <w:name w:val="Placeholder Text"/>
    <w:basedOn w:val="Fuentedeprrafopredeter"/>
    <w:uiPriority w:val="99"/>
    <w:semiHidden/>
    <w:rsid w:val="001A6F00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391728"/>
    <w:pPr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1728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1728"/>
    <w:pPr>
      <w:numPr>
        <w:ilvl w:val="1"/>
      </w:numPr>
    </w:pPr>
    <w:rPr>
      <w:rFonts w:asciiTheme="majorHAnsi" w:eastAsiaTheme="minorEastAsia" w:hAnsiTheme="majorHAnsi"/>
      <w:caps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91728"/>
    <w:rPr>
      <w:rFonts w:asciiTheme="majorHAnsi" w:eastAsiaTheme="minorEastAsia" w:hAnsiTheme="majorHAnsi"/>
      <w:caps/>
      <w:sz w:val="32"/>
      <w:szCs w:val="22"/>
    </w:rPr>
  </w:style>
  <w:style w:type="paragraph" w:customStyle="1" w:styleId="Normalblanco">
    <w:name w:val="Normal blanco"/>
    <w:basedOn w:val="Normal"/>
    <w:uiPriority w:val="6"/>
    <w:qFormat/>
    <w:rsid w:val="00B7244E"/>
    <w:pPr>
      <w:spacing w:after="240"/>
    </w:pPr>
    <w:rPr>
      <w:color w:val="FFFFFF" w:themeColor="background1"/>
    </w:rPr>
  </w:style>
  <w:style w:type="paragraph" w:styleId="Descripci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Prrafodelista">
    <w:name w:val="List Paragraph"/>
    <w:basedOn w:val="Normal"/>
    <w:uiPriority w:val="34"/>
    <w:semiHidden/>
    <w:qFormat/>
    <w:rsid w:val="00B41603"/>
    <w:pPr>
      <w:ind w:left="720"/>
      <w:contextualSpacing/>
    </w:pPr>
  </w:style>
  <w:style w:type="paragraph" w:customStyle="1" w:styleId="prrafo">
    <w:name w:val="párrafo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unciomamientodetextonormal">
    <w:name w:val="funciomamientodetextonormal"/>
    <w:basedOn w:val="Fuentedeprrafopredeter"/>
    <w:uiPriority w:val="12"/>
    <w:semiHidden/>
    <w:rsid w:val="00092BF7"/>
  </w:style>
  <w:style w:type="paragraph" w:customStyle="1" w:styleId="Tabla">
    <w:name w:val="Tabla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empresa">
    <w:name w:val="empresa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Estilo1">
    <w:name w:val="Estilo1"/>
    <w:next w:val="Ttulo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Correoelectrnico">
    <w:name w:val="Correo electrónico"/>
    <w:basedOn w:val="Normal"/>
    <w:uiPriority w:val="12"/>
    <w:rsid w:val="00C3569F"/>
    <w:pPr>
      <w:spacing w:after="2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agris">
    <w:name w:val="Tabla gris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Datosdetabla">
    <w:name w:val="Datos de tabla"/>
    <w:basedOn w:val="Tablagris"/>
    <w:uiPriority w:val="6"/>
    <w:rsid w:val="00A33F33"/>
    <w:pPr>
      <w:jc w:val="center"/>
    </w:pPr>
  </w:style>
  <w:style w:type="paragraph" w:customStyle="1" w:styleId="Ttulo2centrado">
    <w:name w:val="Título 2 centrado"/>
    <w:basedOn w:val="Ttulo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rado">
    <w:name w:val="Normal centrado"/>
    <w:basedOn w:val="Normal"/>
    <w:uiPriority w:val="6"/>
    <w:rsid w:val="002A5BA5"/>
    <w:pPr>
      <w:jc w:val="center"/>
    </w:pPr>
  </w:style>
  <w:style w:type="paragraph" w:customStyle="1" w:styleId="Ttulo1blanco">
    <w:name w:val="Título 1 blanco"/>
    <w:basedOn w:val="Ttulo1"/>
    <w:uiPriority w:val="6"/>
    <w:rsid w:val="00B7244E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iago\AppData\Roaming\Microsoft\Templates\Informe%20empresarial%20audaz.dotx" TargetMode="Externa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E847A3D-948F-480B-B7E9-4639E8A1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31D5D7-2F63-42D4-A93E-C04A097E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empresarial audaz.dotx</Template>
  <TotalTime>0</TotalTime>
  <Pages>13</Pages>
  <Words>2814</Words>
  <Characters>15480</Characters>
  <Application>Microsoft Office Word</Application>
  <DocSecurity>0</DocSecurity>
  <Lines>129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2021-03-23T00:38:00Z</dcterms:created>
  <dcterms:modified xsi:type="dcterms:W3CDTF">2021-03-23T00:38:00Z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